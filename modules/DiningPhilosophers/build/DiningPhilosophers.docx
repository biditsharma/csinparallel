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Default Extension="png" ContentType="image/pn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49"/>
          <w:szCs w:val="49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Dining</w:t>
      </w:r>
      <w:r>
        <w:rPr>
          <w:rFonts w:ascii="Arial" w:hAnsi="Arial" w:cs="Arial" w:eastAsia="Arial"/>
          <w:sz w:val="49"/>
          <w:szCs w:val="49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Philosophe</w:t>
      </w:r>
      <w:r>
        <w:rPr>
          <w:rFonts w:ascii="Arial" w:hAnsi="Arial" w:cs="Arial" w:eastAsia="Arial"/>
          <w:sz w:val="49"/>
          <w:szCs w:val="49"/>
          <w:spacing w:val="-7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49"/>
          <w:szCs w:val="49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-5"/>
          <w:w w:val="101"/>
          <w:b/>
          <w:bCs/>
        </w:rPr>
        <w:t>b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lem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odd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Learning</w:t>
      </w:r>
      <w:r>
        <w:rPr>
          <w:rFonts w:ascii="Arial" w:hAnsi="Arial" w:cs="Arial" w:eastAsia="Arial"/>
          <w:sz w:val="20"/>
          <w:szCs w:val="20"/>
          <w:color w:val="355F7B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es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Requirements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Introduction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Requirements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color w:val="355F7B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Sha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ed</w:t>
      </w:r>
      <w:r>
        <w:rPr>
          <w:rFonts w:ascii="Arial" w:hAnsi="Arial" w:cs="Arial" w:eastAsia="Arial"/>
          <w:sz w:val="20"/>
          <w:szCs w:val="20"/>
          <w:color w:val="355F7B"/>
          <w:spacing w:val="-1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Memory</w:t>
      </w:r>
      <w:r>
        <w:rPr>
          <w:rFonts w:ascii="Arial" w:hAnsi="Arial" w:cs="Arial" w:eastAsia="Arial"/>
          <w:sz w:val="20"/>
          <w:szCs w:val="20"/>
          <w:color w:val="355F7B"/>
          <w:spacing w:val="30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Dining</w:t>
      </w:r>
      <w:r>
        <w:rPr>
          <w:rFonts w:ascii="Arial" w:hAnsi="Arial" w:cs="Arial" w:eastAsia="Arial"/>
          <w:sz w:val="20"/>
          <w:szCs w:val="20"/>
          <w:color w:val="355F7B"/>
          <w:spacing w:val="5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Philosophers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Observing</w:t>
      </w:r>
      <w:r>
        <w:rPr>
          <w:rFonts w:ascii="Arial" w:hAnsi="Arial" w:cs="Arial" w:eastAsia="Arial"/>
          <w:sz w:val="20"/>
          <w:szCs w:val="20"/>
          <w:color w:val="355F7B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deadlock</w:t>
      </w:r>
      <w:r>
        <w:rPr>
          <w:rFonts w:ascii="Arial" w:hAnsi="Arial" w:cs="Arial" w:eastAsia="Arial"/>
          <w:sz w:val="20"/>
          <w:szCs w:val="20"/>
          <w:color w:val="355F7B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“Solution”</w:t>
      </w:r>
      <w:r>
        <w:rPr>
          <w:rFonts w:ascii="Arial" w:hAnsi="Arial" w:cs="Arial" w:eastAsia="Arial"/>
          <w:sz w:val="20"/>
          <w:szCs w:val="20"/>
          <w:color w:val="355F7B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oids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deadlock</w:t>
      </w:r>
      <w:r>
        <w:rPr>
          <w:rFonts w:ascii="Arial" w:hAnsi="Arial" w:cs="Arial" w:eastAsia="Arial"/>
          <w:sz w:val="20"/>
          <w:szCs w:val="20"/>
          <w:color w:val="355F7B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Star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ation</w:t>
      </w:r>
      <w:r>
        <w:rPr>
          <w:rFonts w:ascii="Arial" w:hAnsi="Arial" w:cs="Arial" w:eastAsia="Arial"/>
          <w:sz w:val="20"/>
          <w:szCs w:val="20"/>
          <w:color w:val="355F7B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Distri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1"/>
          <w:b/>
          <w:bCs/>
        </w:rPr>
        <w:t>b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uted</w:t>
      </w:r>
      <w:r>
        <w:rPr>
          <w:rFonts w:ascii="Arial" w:hAnsi="Arial" w:cs="Arial" w:eastAsia="Arial"/>
          <w:sz w:val="20"/>
          <w:szCs w:val="20"/>
          <w:color w:val="355F7B"/>
          <w:spacing w:val="9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Dining</w:t>
      </w:r>
      <w:r>
        <w:rPr>
          <w:rFonts w:ascii="Arial" w:hAnsi="Arial" w:cs="Arial" w:eastAsia="Arial"/>
          <w:sz w:val="20"/>
          <w:szCs w:val="20"/>
          <w:color w:val="355F7B"/>
          <w:spacing w:val="5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Philosophers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</w:rPr>
        <w:t>OpenMPI</w:t>
      </w:r>
      <w:r>
        <w:rPr>
          <w:rFonts w:ascii="Arial" w:hAnsi="Arial" w:cs="Arial" w:eastAsia="Arial"/>
          <w:sz w:val="20"/>
          <w:szCs w:val="20"/>
          <w:color w:val="355F7B"/>
          <w:spacing w:val="39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aiter”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</w:rPr>
        <w:t>solution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distri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uted</w:t>
      </w:r>
      <w:r>
        <w:rPr>
          <w:rFonts w:ascii="Arial" w:hAnsi="Arial" w:cs="Arial" w:eastAsia="Arial"/>
          <w:sz w:val="20"/>
          <w:szCs w:val="20"/>
          <w:color w:val="355F7B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Dining</w:t>
      </w:r>
      <w:r>
        <w:rPr>
          <w:rFonts w:ascii="Arial" w:hAnsi="Arial" w:cs="Arial" w:eastAsia="Arial"/>
          <w:sz w:val="20"/>
          <w:szCs w:val="20"/>
          <w:color w:val="355F7B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Philosophers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color w:val="355F7B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Chandry-Misra</w:t>
      </w:r>
      <w:r>
        <w:rPr>
          <w:rFonts w:ascii="Arial" w:hAnsi="Arial" w:cs="Arial" w:eastAsia="Arial"/>
          <w:sz w:val="20"/>
          <w:szCs w:val="20"/>
          <w:color w:val="355F7B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solution</w:t>
      </w:r>
      <w:r>
        <w:rPr>
          <w:rFonts w:ascii="Arial" w:hAnsi="Arial" w:cs="Arial" w:eastAsia="Arial"/>
          <w:sz w:val="20"/>
          <w:szCs w:val="20"/>
          <w:color w:val="355F7B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distri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uted</w:t>
      </w:r>
      <w:r>
        <w:rPr>
          <w:rFonts w:ascii="Arial" w:hAnsi="Arial" w:cs="Arial" w:eastAsia="Arial"/>
          <w:sz w:val="20"/>
          <w:szCs w:val="20"/>
          <w:color w:val="355F7B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Dining</w:t>
      </w:r>
      <w:r>
        <w:rPr>
          <w:rFonts w:ascii="Arial" w:hAnsi="Arial" w:cs="Arial" w:eastAsia="Arial"/>
          <w:sz w:val="20"/>
          <w:szCs w:val="20"/>
          <w:color w:val="355F7B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Philosophers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1439" w:footer="681" w:top="1480" w:bottom="880" w:left="1320" w:right="1320"/>
          <w:headerReference w:type="even" r:id="rId6"/>
          <w:footerReference w:type="even" r:id="rId7"/>
          <w:footerReference w:type="odd" r:id="rId8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76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569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INT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ODUCTION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module,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learn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Dining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solutions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eloped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classic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problem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concurren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describes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situation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contend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resources.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originally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xamination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question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Edsger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Dijkstra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1965.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0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Dining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dining_philosophers_code.tar.gz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13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Learning</w:t>
      </w:r>
      <w:r>
        <w:rPr>
          <w:rFonts w:ascii="Arial" w:hAnsi="Arial" w:cs="Arial" w:eastAsia="Arial"/>
          <w:sz w:val="28"/>
          <w:szCs w:val="28"/>
          <w:color w:val="20435C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Objectives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4" w:right="1076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Understand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Dining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situations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fo</w:t>
      </w:r>
      <w:r>
        <w:rPr>
          <w:rFonts w:ascii="Arial" w:hAnsi="Arial" w:cs="Arial" w:eastAsia="Arial"/>
          <w:sz w:val="20"/>
          <w:szCs w:val="20"/>
          <w:spacing w:val="-11"/>
          <w:w w:val="9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14" w:right="88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Understand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solutions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Dining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ferences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able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simulation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C++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Dining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least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deadlock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portion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96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Requirements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module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techniques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(through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OpenMP)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passing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(through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OpenMPI).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code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vided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module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tested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being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compiled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GCC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although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systems.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GCC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support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since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4.2,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released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2007.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OpenMPI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requires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OpenMPI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libraries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headers,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found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repositories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OpenMPI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needs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support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tiple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concurrentl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configured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3"/>
        </w:rPr>
        <w:t>--enable-mpi-thread-multiple</w:t>
      </w:r>
      <w:r>
        <w:rPr>
          <w:rFonts w:ascii="Arial" w:hAnsi="Arial" w:cs="Arial" w:eastAsia="Arial"/>
          <w:sz w:val="20"/>
          <w:szCs w:val="20"/>
          <w:spacing w:val="-10"/>
          <w:w w:val="13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option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--enable-mpi-threads</w:t>
      </w:r>
      <w:r>
        <w:rPr>
          <w:rFonts w:ascii="Arial" w:hAnsi="Arial" w:cs="Arial" w:eastAsia="Arial"/>
          <w:sz w:val="20"/>
          <w:szCs w:val="20"/>
          <w:spacing w:val="-8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older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ersions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OpenMPI).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9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compilation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OpenMPI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supports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feature,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ompi_info</w:t>
      </w:r>
      <w:r>
        <w:rPr>
          <w:rFonts w:ascii="Arial" w:hAnsi="Arial" w:cs="Arial" w:eastAsia="Arial"/>
          <w:sz w:val="20"/>
          <w:szCs w:val="20"/>
          <w:spacing w:val="50"/>
          <w:w w:val="12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29"/>
        </w:rPr>
        <w:t>|</w:t>
      </w:r>
      <w:r>
        <w:rPr>
          <w:rFonts w:ascii="Arial" w:hAnsi="Arial" w:cs="Arial" w:eastAsia="Arial"/>
          <w:sz w:val="20"/>
          <w:szCs w:val="20"/>
          <w:spacing w:val="-8"/>
          <w:w w:val="2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grep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Thread</w:t>
      </w:r>
      <w:r>
        <w:rPr>
          <w:rFonts w:ascii="Arial" w:hAnsi="Arial" w:cs="Arial" w:eastAsia="Arial"/>
          <w:sz w:val="20"/>
          <w:szCs w:val="20"/>
          <w:spacing w:val="-31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78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78"/>
          <w:b/>
          <w:bCs/>
        </w:rPr>
        <w:t>es</w:t>
      </w:r>
      <w:r>
        <w:rPr>
          <w:rFonts w:ascii="Arial" w:hAnsi="Arial" w:cs="Arial" w:eastAsia="Arial"/>
          <w:sz w:val="20"/>
          <w:szCs w:val="20"/>
          <w:spacing w:val="10"/>
          <w:w w:val="7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MPI_THREAD_MULTIPLE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yes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“mpi”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older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ersions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OpenMPI).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applies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59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libraries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than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OpenMPI;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possible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20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Int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oduction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Suppose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sitting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around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circular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table.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plate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spaghetti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around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table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philosopher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his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neighbors.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independent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ly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alternates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thinking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eating.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eat,</w:t>
      </w:r>
      <w:r>
        <w:rPr>
          <w:rFonts w:ascii="Arial" w:hAnsi="Arial" w:cs="Arial" w:eastAsia="Arial"/>
          <w:sz w:val="20"/>
          <w:szCs w:val="20"/>
          <w:spacing w:val="2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439" w:footer="681" w:top="1620" w:bottom="880" w:left="1320" w:right="1320"/>
          <w:headerReference w:type="odd" r:id="rId9"/>
          <w:headerReference w:type="even" r:id="rId1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acquire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right</w:t>
      </w:r>
      <w:r>
        <w:rPr>
          <w:rFonts w:ascii="Arial" w:hAnsi="Arial" w:cs="Arial" w:eastAsia="Arial"/>
          <w:sz w:val="20"/>
          <w:szCs w:val="20"/>
          <w:spacing w:val="4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forks.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When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done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eating,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releases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his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forks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resumes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thinking.</w:t>
      </w:r>
      <w:r>
        <w:rPr>
          <w:rFonts w:ascii="Arial" w:hAnsi="Arial" w:cs="Arial" w:eastAsia="Arial"/>
          <w:sz w:val="20"/>
          <w:szCs w:val="20"/>
          <w:spacing w:val="3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Philosophers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wed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arbitrary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amount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time,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infinite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amount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wed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eat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arbitrary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finite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amount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(The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xplai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chopst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icks,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perhaps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more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sense,</w:t>
      </w:r>
      <w:r>
        <w:rPr>
          <w:rFonts w:ascii="Arial" w:hAnsi="Arial" w:cs="Arial" w:eastAsia="Arial"/>
          <w:sz w:val="20"/>
          <w:szCs w:val="20"/>
          <w:spacing w:val="-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much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harder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eat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chopstick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fork!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spaghetti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seems</w:t>
      </w:r>
      <w:r>
        <w:rPr>
          <w:rFonts w:ascii="Arial" w:hAnsi="Arial" w:cs="Arial" w:eastAsia="Arial"/>
          <w:sz w:val="20"/>
          <w:szCs w:val="20"/>
          <w:spacing w:val="1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xplanation.)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03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Requirements</w:t>
      </w:r>
      <w:r>
        <w:rPr>
          <w:rFonts w:ascii="Arial" w:hAnsi="Arial" w:cs="Arial" w:eastAsia="Arial"/>
          <w:sz w:val="28"/>
          <w:szCs w:val="28"/>
          <w:color w:val="20435C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Solution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philosophers,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course,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represent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forks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resource.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could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things,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records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database</w:t>
      </w:r>
      <w:r>
        <w:rPr>
          <w:rFonts w:ascii="Arial" w:hAnsi="Arial" w:cs="Arial" w:eastAsia="Arial"/>
          <w:sz w:val="20"/>
          <w:szCs w:val="20"/>
          <w:spacing w:val="2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files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accessed</w:t>
      </w:r>
      <w:r>
        <w:rPr>
          <w:rFonts w:ascii="Arial" w:hAnsi="Arial" w:cs="Arial" w:eastAsia="Arial"/>
          <w:sz w:val="20"/>
          <w:szCs w:val="20"/>
          <w:spacing w:val="-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at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ould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xamine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Dining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could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implemented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cluster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85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successful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must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meet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criteria: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instant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philosophers,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upon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reaching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hungry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state,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able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eat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finite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amount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even" r:id="rId11"/>
          <w:footerReference w:type="odd" r:id="rId12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317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SHARED</w:t>
      </w:r>
      <w:r>
        <w:rPr>
          <w:rFonts w:ascii="Arial" w:hAnsi="Arial" w:cs="Arial" w:eastAsia="Arial"/>
          <w:sz w:val="49"/>
          <w:szCs w:val="49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MEMO</w:t>
      </w:r>
      <w:r>
        <w:rPr>
          <w:rFonts w:ascii="Arial" w:hAnsi="Arial" w:cs="Arial" w:eastAsia="Arial"/>
          <w:sz w:val="49"/>
          <w:szCs w:val="49"/>
          <w:spacing w:val="-25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49"/>
          <w:szCs w:val="49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DINING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5541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PHILOSOPHERS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83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section,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consider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thread.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space.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45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Obse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ving</w:t>
      </w:r>
      <w:r>
        <w:rPr>
          <w:rFonts w:ascii="Arial" w:hAnsi="Arial" w:cs="Arial" w:eastAsia="Arial"/>
          <w:sz w:val="28"/>
          <w:szCs w:val="28"/>
          <w:color w:val="20435C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deadlo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k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3"/>
          <w:w w:val="83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deadlock.c</w:t>
      </w:r>
      <w:r>
        <w:rPr>
          <w:rFonts w:ascii="Arial" w:hAnsi="Arial" w:cs="Arial" w:eastAsia="Arial"/>
          <w:sz w:val="20"/>
          <w:szCs w:val="20"/>
          <w:spacing w:val="6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module.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simple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simulation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solution!)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dining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losophers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vided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OpenMP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philosopher</w:t>
      </w:r>
      <w:r>
        <w:rPr>
          <w:rFonts w:ascii="Arial" w:hAnsi="Arial" w:cs="Arial" w:eastAsia="Arial"/>
          <w:sz w:val="18"/>
          <w:szCs w:val="18"/>
          <w:color w:val="3F7F8E"/>
          <w:spacing w:val="-34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0"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pragma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omp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48"/>
          <w:i/>
        </w:rPr>
        <w:t>parallel</w:t>
      </w:r>
      <w:r>
        <w:rPr>
          <w:rFonts w:ascii="Arial" w:hAnsi="Arial" w:cs="Arial" w:eastAsia="Arial"/>
          <w:sz w:val="18"/>
          <w:szCs w:val="18"/>
          <w:color w:val="007021"/>
          <w:spacing w:val="34"/>
          <w:w w:val="148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num_threads(NUM_PHILOSOPHERS)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Get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figure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out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which</w:t>
      </w:r>
      <w:r>
        <w:rPr>
          <w:rFonts w:ascii="Arial" w:hAnsi="Arial" w:cs="Arial" w:eastAsia="Arial"/>
          <w:sz w:val="18"/>
          <w:szCs w:val="18"/>
          <w:color w:val="3F7F8E"/>
          <w:spacing w:val="-32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fork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9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7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94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45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-5"/>
          <w:w w:val="14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2"/>
        </w:rPr>
        <w:t>right</w:t>
      </w:r>
      <w:r>
        <w:rPr>
          <w:rFonts w:ascii="Arial" w:hAnsi="Arial" w:cs="Arial" w:eastAsia="Arial"/>
          <w:sz w:val="18"/>
          <w:szCs w:val="18"/>
          <w:color w:val="3F7F8E"/>
          <w:spacing w:val="64"/>
          <w:w w:val="14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2"/>
        </w:rPr>
        <w:t>which</w:t>
      </w:r>
      <w:r>
        <w:rPr>
          <w:rFonts w:ascii="Arial" w:hAnsi="Arial" w:cs="Arial" w:eastAsia="Arial"/>
          <w:sz w:val="18"/>
          <w:szCs w:val="18"/>
          <w:color w:val="3F7F8E"/>
          <w:spacing w:val="-32"/>
          <w:w w:val="132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2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32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5"/>
          <w:i/>
          <w:position w:val="2"/>
        </w:rPr>
        <w:t>left.</w:t>
      </w:r>
      <w:r>
        <w:rPr>
          <w:rFonts w:ascii="Arial" w:hAnsi="Arial" w:cs="Arial" w:eastAsia="Arial"/>
          <w:sz w:val="18"/>
          <w:szCs w:val="18"/>
          <w:color w:val="3F7F8E"/>
          <w:spacing w:val="14"/>
          <w:w w:val="18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20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45"/>
          <w:w w:val="12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</w:t>
      </w:r>
      <w:r>
        <w:rPr>
          <w:rFonts w:ascii="Arial" w:hAnsi="Arial" w:cs="Arial" w:eastAsia="Arial"/>
          <w:sz w:val="18"/>
          <w:szCs w:val="18"/>
          <w:color w:val="000000"/>
          <w:spacing w:val="-29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omp_get_thread_num();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9"/>
        </w:rPr>
        <w:t>pthread_mutex_t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0"/>
        </w:rPr>
        <w:t>left_fork</w:t>
      </w:r>
      <w:r>
        <w:rPr>
          <w:rFonts w:ascii="Arial" w:hAnsi="Arial" w:cs="Arial" w:eastAsia="Arial"/>
          <w:sz w:val="18"/>
          <w:szCs w:val="18"/>
          <w:color w:val="000000"/>
          <w:spacing w:val="34"/>
          <w:w w:val="15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  <w:position w:val="0"/>
        </w:rPr>
        <w:t>forks[thread_num];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9"/>
          <w:position w:val="2"/>
        </w:rPr>
        <w:t>pthread_mutex_t</w:t>
      </w:r>
      <w:r>
        <w:rPr>
          <w:rFonts w:ascii="Arial" w:hAnsi="Arial" w:cs="Arial" w:eastAsia="Arial"/>
          <w:sz w:val="18"/>
          <w:szCs w:val="18"/>
          <w:spacing w:val="49"/>
          <w:w w:val="11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2"/>
        </w:rPr>
        <w:t>right_fork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43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2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2"/>
        </w:rPr>
        <w:t>forks[(thread_num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2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67"/>
          <w:position w:val="2"/>
        </w:rPr>
        <w:t>%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67"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666666"/>
          <w:spacing w:val="7"/>
          <w:w w:val="67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NUM_PHILOSOPHERS];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Make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have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random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seed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different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7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other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94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42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  <w:position w:val="2"/>
        </w:rPr>
        <w:t>threads.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42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unsigned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seed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thread_num;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70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4"/>
        </w:rPr>
        <w:t>philosopher_cycle(thread_num,</w:t>
      </w:r>
      <w:r>
        <w:rPr>
          <w:rFonts w:ascii="Arial" w:hAnsi="Arial" w:cs="Arial" w:eastAsia="Arial"/>
          <w:sz w:val="18"/>
          <w:szCs w:val="18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1"/>
        </w:rPr>
        <w:t>left_fork,</w:t>
      </w:r>
      <w:r>
        <w:rPr>
          <w:rFonts w:ascii="Arial" w:hAnsi="Arial" w:cs="Arial" w:eastAsia="Arial"/>
          <w:sz w:val="18"/>
          <w:szCs w:val="18"/>
          <w:spacing w:val="60"/>
          <w:w w:val="15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1"/>
        </w:rPr>
        <w:t>right_fork,</w:t>
      </w:r>
      <w:r>
        <w:rPr>
          <w:rFonts w:ascii="Arial" w:hAnsi="Arial" w:cs="Arial" w:eastAsia="Arial"/>
          <w:sz w:val="18"/>
          <w:szCs w:val="18"/>
          <w:spacing w:val="0"/>
          <w:w w:val="15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seed);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20" w:right="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OpenMP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(which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stands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Open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Multi-Processing)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easier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multithreaded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C,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C++,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ortran.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mainly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pragmas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direct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functions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omp_get_thread_num()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OpenMP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C++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pass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flag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-fopenmp</w:t>
      </w:r>
      <w:r>
        <w:rPr>
          <w:rFonts w:ascii="Arial" w:hAnsi="Arial" w:cs="Arial" w:eastAsia="Arial"/>
          <w:sz w:val="20"/>
          <w:szCs w:val="20"/>
          <w:spacing w:val="-15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GCC.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flag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specified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compilation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phase,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OpenMP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pragmas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erpreted,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phase,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lin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libgomp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GNU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OpenMP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(which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gcc).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functions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called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xplicitl</w:t>
      </w:r>
      <w:r>
        <w:rPr>
          <w:rFonts w:ascii="Arial" w:hAnsi="Arial" w:cs="Arial" w:eastAsia="Arial"/>
          <w:sz w:val="20"/>
          <w:szCs w:val="20"/>
          <w:spacing w:val="-13"/>
          <w:w w:val="10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omp.h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forks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represented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mutexes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objects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modified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602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is,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modifying</w:t>
      </w:r>
      <w:r>
        <w:rPr>
          <w:rFonts w:ascii="Arial" w:hAnsi="Arial" w:cs="Arial" w:eastAsia="Arial"/>
          <w:sz w:val="20"/>
          <w:szCs w:val="20"/>
          <w:spacing w:val="5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them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atomic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forks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are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represented</w:t>
      </w:r>
      <w:r>
        <w:rPr>
          <w:rFonts w:ascii="Arial" w:hAnsi="Arial" w:cs="Arial" w:eastAsia="Arial"/>
          <w:sz w:val="18"/>
          <w:szCs w:val="18"/>
          <w:color w:val="3F7F8E"/>
          <w:spacing w:val="-4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array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mutexes.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5"/>
        </w:rPr>
        <w:t>pthread_mutex_t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forks[NUM_PHILOSOPHERS];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1619" w:footer="681" w:top="2660" w:bottom="880" w:left="1320" w:right="1000"/>
          <w:headerReference w:type="odd" r:id="rId13"/>
          <w:headerReference w:type="even" r:id="rId1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specificall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special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case</w:t>
      </w:r>
      <w:r>
        <w:rPr>
          <w:rFonts w:ascii="Arial" w:hAnsi="Arial" w:cs="Arial" w:eastAsia="Arial"/>
          <w:sz w:val="20"/>
          <w:szCs w:val="2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semapho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object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atomic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increment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decrement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binary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semapho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states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referred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“loc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ed”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“unl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oc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ed”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mut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ensure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xclus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objects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loc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ed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10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(philosopher)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enters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loop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which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thinks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404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0"/>
        </w:rPr>
        <w:t>Called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0"/>
        </w:rPr>
        <w:t>time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philosopher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wants</w:t>
      </w:r>
      <w:r>
        <w:rPr>
          <w:rFonts w:ascii="Arial" w:hAnsi="Arial" w:cs="Arial" w:eastAsia="Arial"/>
          <w:sz w:val="18"/>
          <w:szCs w:val="18"/>
          <w:color w:val="3F7F8E"/>
          <w:spacing w:val="-32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3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eat.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20" w:right="157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7"/>
          <w:b/>
          <w:bCs/>
          <w:position w:val="2"/>
        </w:rPr>
        <w:t>static</w:t>
      </w:r>
      <w:r>
        <w:rPr>
          <w:rFonts w:ascii="Arial" w:hAnsi="Arial" w:cs="Arial" w:eastAsia="Arial"/>
          <w:sz w:val="18"/>
          <w:szCs w:val="18"/>
          <w:color w:val="007021"/>
          <w:spacing w:val="40"/>
          <w:w w:val="137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6"/>
          <w:position w:val="2"/>
        </w:rPr>
        <w:t>philosopher_cycle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  <w:position w:val="2"/>
        </w:rPr>
        <w:t>thread_num,</w:t>
      </w:r>
      <w:r>
        <w:rPr>
          <w:rFonts w:ascii="Arial" w:hAnsi="Arial" w:cs="Arial" w:eastAsia="Arial"/>
          <w:sz w:val="18"/>
          <w:szCs w:val="18"/>
          <w:color w:val="000000"/>
          <w:spacing w:val="39"/>
          <w:w w:val="118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  <w:position w:val="2"/>
        </w:rPr>
        <w:t>pthread_mutex_t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18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5"/>
          <w:position w:val="2"/>
        </w:rPr>
        <w:t>left_fork,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9"/>
          <w:position w:val="2"/>
        </w:rPr>
        <w:t>pthread_mutex_t</w:t>
      </w:r>
      <w:r>
        <w:rPr>
          <w:rFonts w:ascii="Arial" w:hAnsi="Arial" w:cs="Arial" w:eastAsia="Arial"/>
          <w:sz w:val="18"/>
          <w:szCs w:val="18"/>
          <w:spacing w:val="49"/>
          <w:w w:val="11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7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  <w:position w:val="2"/>
        </w:rPr>
        <w:t>right_fork,</w:t>
      </w:r>
      <w:r>
        <w:rPr>
          <w:rFonts w:ascii="Arial" w:hAnsi="Arial" w:cs="Arial" w:eastAsia="Arial"/>
          <w:sz w:val="18"/>
          <w:szCs w:val="18"/>
          <w:color w:val="000000"/>
          <w:spacing w:val="39"/>
          <w:w w:val="147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unsigned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4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2"/>
        </w:rPr>
        <w:t>seed)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Philosopher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wants</w:t>
      </w:r>
      <w:r>
        <w:rPr>
          <w:rFonts w:ascii="Arial" w:hAnsi="Arial" w:cs="Arial" w:eastAsia="Arial"/>
          <w:sz w:val="18"/>
          <w:szCs w:val="18"/>
          <w:color w:val="3F70A0"/>
          <w:spacing w:val="-22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3"/>
        </w:rPr>
        <w:t>eat!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2"/>
        </w:rPr>
        <w:t>pthread_mutex_lock(left_fork);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Philosopher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4"/>
        </w:rPr>
        <w:t>picked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up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his</w:t>
      </w:r>
      <w:r>
        <w:rPr>
          <w:rFonts w:ascii="Arial" w:hAnsi="Arial" w:cs="Arial" w:eastAsia="Arial"/>
          <w:sz w:val="18"/>
          <w:szCs w:val="18"/>
          <w:color w:val="3F70A0"/>
          <w:spacing w:val="-15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left</w:t>
      </w:r>
      <w:r>
        <w:rPr>
          <w:rFonts w:ascii="Arial" w:hAnsi="Arial" w:cs="Arial" w:eastAsia="Arial"/>
          <w:sz w:val="18"/>
          <w:szCs w:val="18"/>
          <w:color w:val="3F70A0"/>
          <w:spacing w:val="77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3"/>
        </w:rPr>
        <w:t>fork.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1"/>
        </w:rPr>
        <w:t>pthread_mutex_lock(right_fork);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2702" w:right="2866" w:firstLine="-172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Philosopher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4"/>
        </w:rPr>
        <w:t>picked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up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5"/>
        </w:rPr>
        <w:t>his</w:t>
      </w:r>
      <w:r>
        <w:rPr>
          <w:rFonts w:ascii="Arial" w:hAnsi="Arial" w:cs="Arial" w:eastAsia="Arial"/>
          <w:sz w:val="18"/>
          <w:szCs w:val="18"/>
          <w:color w:val="3F70A0"/>
          <w:spacing w:val="24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5"/>
        </w:rPr>
        <w:t>right</w:t>
      </w:r>
      <w:r>
        <w:rPr>
          <w:rFonts w:ascii="Arial" w:hAnsi="Arial" w:cs="Arial" w:eastAsia="Arial"/>
          <w:sz w:val="18"/>
          <w:szCs w:val="18"/>
          <w:color w:val="3F70A0"/>
          <w:spacing w:val="64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5"/>
        </w:rPr>
        <w:t>fork</w:t>
      </w:r>
      <w:r>
        <w:rPr>
          <w:rFonts w:ascii="Arial" w:hAnsi="Arial" w:cs="Arial" w:eastAsia="Arial"/>
          <w:sz w:val="18"/>
          <w:szCs w:val="18"/>
          <w:color w:val="3F70A0"/>
          <w:spacing w:val="29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started</w:t>
      </w:r>
      <w:r>
        <w:rPr>
          <w:rFonts w:ascii="Arial" w:hAnsi="Arial" w:cs="Arial" w:eastAsia="Arial"/>
          <w:sz w:val="18"/>
          <w:szCs w:val="18"/>
          <w:color w:val="3F70A0"/>
          <w:spacing w:val="41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eating.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0"/>
        </w:rPr>
        <w:t>sleep_rand_r(min_eat_ms[thread_num],</w:t>
      </w:r>
      <w:r>
        <w:rPr>
          <w:rFonts w:ascii="Arial" w:hAnsi="Arial" w:cs="Arial" w:eastAsia="Arial"/>
          <w:sz w:val="18"/>
          <w:szCs w:val="18"/>
          <w:spacing w:val="48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max_eat_ms[thread_num],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seed);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0"/>
        </w:rPr>
        <w:t>pthread_mutex_unlock(left_fork);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9"/>
        </w:rPr>
        <w:t>pthread_mutex_unlock(right_fork);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2702" w:right="2112" w:firstLine="-172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Philosopher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5"/>
        </w:rPr>
        <w:t>is</w:t>
      </w:r>
      <w:r>
        <w:rPr>
          <w:rFonts w:ascii="Arial" w:hAnsi="Arial" w:cs="Arial" w:eastAsia="Arial"/>
          <w:sz w:val="18"/>
          <w:szCs w:val="18"/>
          <w:color w:val="3F70A0"/>
          <w:spacing w:val="25"/>
          <w:w w:val="16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done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eating</w:t>
      </w:r>
      <w:r>
        <w:rPr>
          <w:rFonts w:ascii="Arial" w:hAnsi="Arial" w:cs="Arial" w:eastAsia="Arial"/>
          <w:sz w:val="18"/>
          <w:szCs w:val="18"/>
          <w:color w:val="3F70A0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has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2"/>
        </w:rPr>
        <w:t>released</w:t>
      </w:r>
      <w:r>
        <w:rPr>
          <w:rFonts w:ascii="Arial" w:hAnsi="Arial" w:cs="Arial" w:eastAsia="Arial"/>
          <w:sz w:val="18"/>
          <w:szCs w:val="18"/>
          <w:color w:val="3F70A0"/>
          <w:spacing w:val="-13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2"/>
        </w:rPr>
        <w:t>his</w:t>
      </w:r>
      <w:r>
        <w:rPr>
          <w:rFonts w:ascii="Arial" w:hAnsi="Arial" w:cs="Arial" w:eastAsia="Arial"/>
          <w:sz w:val="18"/>
          <w:szCs w:val="18"/>
          <w:color w:val="3F70A0"/>
          <w:spacing w:val="60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6"/>
        </w:rPr>
        <w:t>forks.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sleep_rand_r(min_think_ms[thread_num],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max_think_ms[thread_num],</w:t>
      </w:r>
      <w:r>
        <w:rPr>
          <w:rFonts w:ascii="Arial" w:hAnsi="Arial" w:cs="Arial" w:eastAsia="Arial"/>
          <w:sz w:val="18"/>
          <w:szCs w:val="18"/>
          <w:spacing w:val="-21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seed);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0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eentrant</w:t>
      </w:r>
      <w:r>
        <w:rPr>
          <w:rFonts w:ascii="Arial" w:hAnsi="Arial" w:cs="Arial" w:eastAsia="Arial"/>
          <w:sz w:val="20"/>
          <w:szCs w:val="20"/>
          <w:spacing w:val="16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function–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is,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returns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consistent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called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concurrently–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sleeps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random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milliseconds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defined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“thinking”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“eating”.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Compile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deadlock.c</w:t>
      </w:r>
      <w:r>
        <w:rPr>
          <w:rFonts w:ascii="Arial" w:hAnsi="Arial" w:cs="Arial" w:eastAsia="Arial"/>
          <w:sz w:val="20"/>
          <w:szCs w:val="20"/>
          <w:spacing w:val="-12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deadlock</w:t>
      </w:r>
      <w:r>
        <w:rPr>
          <w:rFonts w:ascii="Arial" w:hAnsi="Arial" w:cs="Arial" w:eastAsia="Arial"/>
          <w:sz w:val="20"/>
          <w:szCs w:val="20"/>
          <w:spacing w:val="-9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just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type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compile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once),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simulation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before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interrupting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notice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problems?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not,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simulation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short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period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major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though.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philosopher_cycle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adding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short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delay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up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their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up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their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620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2"/>
        </w:rPr>
        <w:t>pthread_mutex_lock(left_fork);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253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Philosopher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70A0D1"/>
          <w:spacing w:val="0"/>
          <w:w w:val="82"/>
          <w:i/>
        </w:rPr>
        <w:t>%d</w:t>
      </w:r>
      <w:r>
        <w:rPr>
          <w:rFonts w:ascii="Arial" w:hAnsi="Arial" w:cs="Arial" w:eastAsia="Arial"/>
          <w:sz w:val="18"/>
          <w:szCs w:val="18"/>
          <w:color w:val="70A0D1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70A0D1"/>
          <w:spacing w:val="33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4"/>
        </w:rPr>
        <w:t>picked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up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his</w:t>
      </w:r>
      <w:r>
        <w:rPr>
          <w:rFonts w:ascii="Arial" w:hAnsi="Arial" w:cs="Arial" w:eastAsia="Arial"/>
          <w:sz w:val="18"/>
          <w:szCs w:val="18"/>
          <w:color w:val="3F70A0"/>
          <w:spacing w:val="-15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left</w:t>
      </w:r>
      <w:r>
        <w:rPr>
          <w:rFonts w:ascii="Arial" w:hAnsi="Arial" w:cs="Arial" w:eastAsia="Arial"/>
          <w:sz w:val="18"/>
          <w:szCs w:val="18"/>
          <w:color w:val="3F70A0"/>
          <w:spacing w:val="77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3"/>
        </w:rPr>
        <w:t>fork.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79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47"/>
        </w:rPr>
        <w:t>millisleep(</w:t>
      </w:r>
      <w:r>
        <w:rPr>
          <w:rFonts w:ascii="Arial" w:hAnsi="Arial" w:cs="Arial" w:eastAsia="Arial"/>
          <w:sz w:val="18"/>
          <w:szCs w:val="18"/>
          <w:color w:val="217F4F"/>
          <w:w w:val="107"/>
        </w:rPr>
        <w:t>5</w:t>
      </w:r>
      <w:r>
        <w:rPr>
          <w:rFonts w:ascii="Arial" w:hAnsi="Arial" w:cs="Arial" w:eastAsia="Arial"/>
          <w:sz w:val="18"/>
          <w:szCs w:val="18"/>
          <w:color w:val="00000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120" w:right="609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1"/>
        </w:rPr>
        <w:t>pthread_mutex_lock(right_fork);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557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ain.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happens?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pic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became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permanently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deadloc</w:t>
      </w:r>
      <w:r>
        <w:rPr>
          <w:rFonts w:ascii="Arial" w:hAnsi="Arial" w:cs="Arial" w:eastAsia="Arial"/>
          <w:sz w:val="20"/>
          <w:szCs w:val="20"/>
          <w:spacing w:val="-2"/>
          <w:w w:val="88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each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philosopher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aiting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turn.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aiting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resource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released.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occur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preempted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after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picking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their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before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picking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their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occur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delay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locks.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possibility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deadlock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major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code.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ant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operating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could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lock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time!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even" r:id="rId15"/>
          <w:footerReference w:type="odd" r:id="rId16"/>
          <w:pgSz w:w="12240" w:h="1584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74" w:lineRule="exact"/>
        <w:ind w:left="2327" w:right="-20"/>
        <w:jc w:val="left"/>
        <w:rPr>
          <w:rFonts w:ascii="Times New Roman" w:hAnsi="Times New Roman" w:cs="Times New Roman" w:eastAsia="Times New Roman"/>
          <w:sz w:val="104"/>
          <w:szCs w:val="104"/>
        </w:rPr>
      </w:pPr>
      <w:rPr/>
      <w:r>
        <w:rPr/>
        <w:pict>
          <v:shape style="position:absolute;margin-left:381.669891pt;margin-top:1.711949pt;width:39.145630pt;height:36.349514pt;mso-position-horizontal-relative:page;mso-position-vertical-relative:paragraph;z-index:-675" type="#_x0000_t75">
            <v:imagedata r:id="rId19" o:title=""/>
          </v:shape>
        </w:pict>
      </w:r>
      <w:r>
        <w:rPr/>
        <w:pict>
          <v:group style="position:absolute;margin-left:132.815536pt;margin-top:12.54707pt;width:318.757272pt;height:264.582325pt;mso-position-horizontal-relative:page;mso-position-vertical-relative:paragraph;z-index:-674" coordorigin="2656,251" coordsize="6375,5292">
            <v:shape style="position:absolute;left:2656;top:1628;width:5676;height:3915" type="#_x0000_t75">
              <v:imagedata r:id="rId20" o:title=""/>
            </v:shape>
            <v:group style="position:absolute;left:5365;top:272;width:1537;height:2" coordorigin="5365,272" coordsize="1537,2">
              <v:shape style="position:absolute;left:5365;top:272;width:1537;height:2" coordorigin="5365,272" coordsize="1537,0" path="m5365,272l6902,272e" filled="f" stroked="t" strokeweight=".69863pt" strokecolor="#383F4B">
                <v:path arrowok="t"/>
              </v:shape>
            </v:group>
            <v:group style="position:absolute;left:6113;top:258;width:2;height:1398" coordorigin="6113,258" coordsize="2,1398">
              <v:shape style="position:absolute;left:6113;top:258;width:2;height:1398" coordorigin="6113,258" coordsize="0,1398" path="m6113,1656l6113,258e" filled="f" stroked="t" strokeweight=".69863pt" strokecolor="#747474">
                <v:path arrowok="t"/>
              </v:shape>
              <v:shape style="position:absolute;left:8556;top:1572;width:475;height:979" type="#_x0000_t75">
                <v:imagedata r:id="rId21" o:title=""/>
              </v:shape>
            </v:group>
            <v:group style="position:absolute;left:8328;top:2397;width:643;height:2" coordorigin="8328,2397" coordsize="643,2">
              <v:shape style="position:absolute;left:8328;top:2397;width:643;height:2" coordorigin="8328,2397" coordsize="643,0" path="m8328,2397l8970,2397e" filled="f" stroked="t" strokeweight="4.191781pt" strokecolor="#778090">
                <v:path arrowok="t"/>
              </v:shape>
            </v:group>
            <v:group style="position:absolute;left:8998;top:2523;width:2;height:1398" coordorigin="8998,2523" coordsize="2,1398">
              <v:shape style="position:absolute;left:8998;top:2523;width:2;height:1398" coordorigin="8998,2523" coordsize="0,1398" path="m8998,3921l8998,2523e" filled="f" stroked="t" strokeweight=".69863pt" strokecolor="#4B577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04"/>
          <w:szCs w:val="104"/>
          <w:color w:val="4F2D2D"/>
          <w:spacing w:val="0"/>
          <w:w w:val="106"/>
          <w:position w:val="-3"/>
        </w:rPr>
        <w:t>®</w:t>
      </w:r>
      <w:r>
        <w:rPr>
          <w:rFonts w:ascii="Times New Roman" w:hAnsi="Times New Roman" w:cs="Times New Roman" w:eastAsia="Times New Roman"/>
          <w:sz w:val="104"/>
          <w:szCs w:val="104"/>
          <w:color w:val="000000"/>
          <w:spacing w:val="0"/>
          <w:w w:val="100"/>
          <w:position w:val="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850" w:lineRule="exact"/>
        <w:ind w:right="1023"/>
        <w:jc w:val="right"/>
        <w:rPr>
          <w:rFonts w:ascii="Times New Roman" w:hAnsi="Times New Roman" w:cs="Times New Roman" w:eastAsia="Times New Roman"/>
          <w:sz w:val="79"/>
          <w:szCs w:val="79"/>
        </w:rPr>
      </w:pPr>
      <w:rPr/>
      <w:r>
        <w:rPr>
          <w:rFonts w:ascii="Times New Roman" w:hAnsi="Times New Roman" w:cs="Times New Roman" w:eastAsia="Times New Roman"/>
          <w:sz w:val="79"/>
          <w:szCs w:val="79"/>
          <w:color w:val="4F2D2D"/>
          <w:spacing w:val="0"/>
          <w:w w:val="118"/>
          <w:position w:val="-2"/>
        </w:rPr>
        <w:t>@</w:t>
      </w:r>
      <w:r>
        <w:rPr>
          <w:rFonts w:ascii="Times New Roman" w:hAnsi="Times New Roman" w:cs="Times New Roman" w:eastAsia="Times New Roman"/>
          <w:sz w:val="79"/>
          <w:szCs w:val="79"/>
          <w:color w:val="000000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1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.455002pt;height:39.06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47" w:lineRule="exact"/>
        <w:ind w:left="1307" w:right="-20"/>
        <w:jc w:val="left"/>
        <w:tabs>
          <w:tab w:pos="2980" w:val="left"/>
          <w:tab w:pos="4660" w:val="left"/>
          <w:tab w:pos="5640" w:val="left"/>
          <w:tab w:pos="6360" w:val="left"/>
          <w:tab w:pos="8020" w:val="left"/>
        </w:tabs>
        <w:rPr>
          <w:rFonts w:ascii="Arial" w:hAnsi="Arial" w:cs="Arial" w:eastAsia="Arial"/>
          <w:sz w:val="51"/>
          <w:szCs w:val="51"/>
        </w:rPr>
      </w:pPr>
      <w:rPr/>
      <w:r>
        <w:rPr/>
        <w:pict>
          <v:shape style="position:absolute;margin-left:75.495148pt;margin-top:29.619402pt;width:462.757294pt;height:82.485435pt;mso-position-horizontal-relative:page;mso-position-vertical-relative:paragraph;z-index:-673" type="#_x0000_t75">
            <v:imagedata r:id="rId23" o:title=""/>
          </v:shape>
        </w:pict>
      </w:r>
      <w:r>
        <w:rPr/>
        <w:pict>
          <v:group style="position:absolute;margin-left:268.273987pt;margin-top:-71.040787pt;width:76.849315pt;height:.1pt;mso-position-horizontal-relative:page;mso-position-vertical-relative:paragraph;z-index:-672" coordorigin="5365,-1421" coordsize="1537,2">
            <v:shape style="position:absolute;left:5365;top:-1421;width:1537;height:2" coordorigin="5365,-1421" coordsize="1537,0" path="m5365,-1421l6902,-1421e" filled="f" stroked="t" strokeweight=".69863pt" strokecolor="#485464">
              <v:path arrowok="t"/>
            </v:shape>
          </v:group>
          <w10:wrap type="none"/>
        </w:pict>
      </w:r>
      <w:r>
        <w:rPr/>
        <w:pict>
          <v:group style="position:absolute;margin-left:96.410957pt;margin-top:-2.186417pt;width:421.273973pt;height:.1pt;mso-position-horizontal-relative:page;mso-position-vertical-relative:paragraph;z-index:-671" coordorigin="1928,-44" coordsize="8425,2">
            <v:shape style="position:absolute;left:1928;top:-44;width:8425;height:2" coordorigin="1928,-44" coordsize="8425,0" path="m1928,-44l10354,-44e" filled="f" stroked="t" strokeweight=".69863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100"/>
          <w:b/>
          <w:bCs/>
          <w:position w:val="2"/>
        </w:rPr>
        <w:t>0</w:t>
      </w:r>
      <w:r>
        <w:rPr>
          <w:rFonts w:ascii="Times New Roman" w:hAnsi="Times New Roman" w:cs="Times New Roman" w:eastAsia="Times New Roman"/>
          <w:sz w:val="54"/>
          <w:szCs w:val="54"/>
          <w:spacing w:val="-78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100"/>
          <w:b/>
          <w:bCs/>
          <w:position w:val="2"/>
        </w:rPr>
        <w:tab/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100"/>
          <w:b/>
          <w:bCs/>
          <w:position w:val="2"/>
        </w:rPr>
      </w:r>
      <w:r>
        <w:rPr>
          <w:rFonts w:ascii="Arial" w:hAnsi="Arial" w:cs="Arial" w:eastAsia="Arial"/>
          <w:sz w:val="52"/>
          <w:szCs w:val="52"/>
          <w:spacing w:val="0"/>
          <w:w w:val="163"/>
          <w:b/>
          <w:bCs/>
          <w:position w:val="1"/>
        </w:rPr>
        <w:t>1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  <w:position w:val="1"/>
        </w:rPr>
        <w:tab/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  <w:position w:val="1"/>
        </w:rPr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  <w:position w:val="-3"/>
        </w:rPr>
        <w:t>2</w:t>
      </w:r>
      <w:r>
        <w:rPr>
          <w:rFonts w:ascii="Arial" w:hAnsi="Arial" w:cs="Arial" w:eastAsia="Arial"/>
          <w:sz w:val="51"/>
          <w:szCs w:val="51"/>
          <w:spacing w:val="-85"/>
          <w:w w:val="100"/>
          <w:b/>
          <w:bCs/>
          <w:position w:val="-3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  <w:position w:val="-3"/>
        </w:rPr>
        <w:tab/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  <w:position w:val="-3"/>
        </w:rPr>
      </w:r>
      <w:r>
        <w:rPr>
          <w:rFonts w:ascii="Arial" w:hAnsi="Arial" w:cs="Arial" w:eastAsia="Arial"/>
          <w:sz w:val="12"/>
          <w:szCs w:val="12"/>
          <w:spacing w:val="0"/>
          <w:w w:val="74"/>
          <w:b/>
          <w:bCs/>
          <w:position w:val="-3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0"/>
          <w:b/>
          <w:bCs/>
          <w:position w:val="-3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  <w:b/>
          <w:bCs/>
          <w:position w:val="-3"/>
        </w:rPr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  <w:position w:val="-3"/>
        </w:rPr>
        <w:t>3</w:t>
      </w:r>
      <w:r>
        <w:rPr>
          <w:rFonts w:ascii="Arial" w:hAnsi="Arial" w:cs="Arial" w:eastAsia="Arial"/>
          <w:sz w:val="51"/>
          <w:szCs w:val="51"/>
          <w:spacing w:val="-99"/>
          <w:w w:val="100"/>
          <w:b/>
          <w:bCs/>
          <w:position w:val="-3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  <w:position w:val="-3"/>
        </w:rPr>
        <w:tab/>
      </w:r>
      <w:r>
        <w:rPr>
          <w:rFonts w:ascii="Arial" w:hAnsi="Arial" w:cs="Arial" w:eastAsia="Arial"/>
          <w:sz w:val="51"/>
          <w:szCs w:val="51"/>
          <w:spacing w:val="0"/>
          <w:w w:val="117"/>
          <w:b/>
          <w:bCs/>
          <w:position w:val="1"/>
        </w:rPr>
        <w:t>4</w:t>
      </w:r>
      <w:r>
        <w:rPr>
          <w:rFonts w:ascii="Arial" w:hAnsi="Arial" w:cs="Arial" w:eastAsia="Arial"/>
          <w:sz w:val="51"/>
          <w:szCs w:val="5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3" w:after="0" w:line="245" w:lineRule="auto"/>
        <w:ind w:left="119" w:right="38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73"/>
        </w:rPr>
        <w:t>Fie</w:t>
      </w:r>
      <w:r>
        <w:rPr>
          <w:rFonts w:ascii="Times New Roman" w:hAnsi="Times New Roman" w:cs="Times New Roman" w:eastAsia="Times New Roman"/>
          <w:sz w:val="20"/>
          <w:szCs w:val="20"/>
          <w:spacing w:val="-55"/>
          <w:w w:val="17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3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73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</w:rPr>
        <w:t>1.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3"/>
        </w:rPr>
        <w:t>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3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philosophers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threads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</w:rPr>
        <w:t>Oran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</w:rPr>
        <w:t>rectan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forks,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resource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sharin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675" w:footer="681" w:top="920" w:bottom="880" w:left="1320" w:right="1320"/>
          <w:headerReference w:type="odd" r:id="rId17"/>
          <w:headerReference w:type="even" r:id="rId1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120" w:right="425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“Solution”</w:t>
      </w:r>
      <w:r>
        <w:rPr>
          <w:rFonts w:ascii="Arial" w:hAnsi="Arial" w:cs="Arial" w:eastAsia="Arial"/>
          <w:sz w:val="28"/>
          <w:szCs w:val="28"/>
          <w:color w:val="20435C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that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9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oids</w:t>
      </w:r>
      <w:r>
        <w:rPr>
          <w:rFonts w:ascii="Arial" w:hAnsi="Arial" w:cs="Arial" w:eastAsia="Arial"/>
          <w:sz w:val="28"/>
          <w:szCs w:val="28"/>
          <w:color w:val="20435C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deadlo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k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78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simple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ay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deadlock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occurring?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Suppose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pick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their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forks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orde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.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is,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some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left-right,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others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right-left.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asymmetrical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solution,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since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turns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deadlock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oided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simply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fifth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picks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up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forks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opposite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eryone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else.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pic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up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their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fifth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unable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ould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his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second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Similarl</w:t>
      </w:r>
      <w:r>
        <w:rPr>
          <w:rFonts w:ascii="Arial" w:hAnsi="Arial" w:cs="Arial" w:eastAsia="Arial"/>
          <w:sz w:val="20"/>
          <w:szCs w:val="20"/>
          <w:spacing w:val="-13"/>
          <w:w w:val="9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fifth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holding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impossible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therefore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guaranteed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deadlock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occu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61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Compile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partial_order.c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(thread_num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NUM_PHILOSOPHERS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1"/>
        </w:rPr>
        <w:t>pthread_mutex_lock(right_fork);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Philosopher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4"/>
        </w:rPr>
        <w:t>picked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up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6"/>
        </w:rPr>
        <w:t>his</w:t>
      </w:r>
      <w:r>
        <w:rPr>
          <w:rFonts w:ascii="Arial" w:hAnsi="Arial" w:cs="Arial" w:eastAsia="Arial"/>
          <w:sz w:val="18"/>
          <w:szCs w:val="18"/>
          <w:color w:val="3F70A0"/>
          <w:spacing w:val="21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6"/>
        </w:rPr>
        <w:t>right</w:t>
      </w:r>
      <w:r>
        <w:rPr>
          <w:rFonts w:ascii="Arial" w:hAnsi="Arial" w:cs="Arial" w:eastAsia="Arial"/>
          <w:sz w:val="18"/>
          <w:szCs w:val="18"/>
          <w:color w:val="3F70A0"/>
          <w:spacing w:val="60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3"/>
        </w:rPr>
        <w:t>fork.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47"/>
        </w:rPr>
        <w:t>millisleep(</w:t>
      </w:r>
      <w:r>
        <w:rPr>
          <w:rFonts w:ascii="Arial" w:hAnsi="Arial" w:cs="Arial" w:eastAsia="Arial"/>
          <w:sz w:val="18"/>
          <w:szCs w:val="18"/>
          <w:color w:val="217F4F"/>
          <w:w w:val="107"/>
        </w:rPr>
        <w:t>5</w:t>
      </w:r>
      <w:r>
        <w:rPr>
          <w:rFonts w:ascii="Arial" w:hAnsi="Arial" w:cs="Arial" w:eastAsia="Arial"/>
          <w:sz w:val="18"/>
          <w:szCs w:val="18"/>
          <w:color w:val="00000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18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2"/>
        </w:rPr>
        <w:t>pthread_mutex_lock(left_fork);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3563" w:right="2112" w:firstLine="-172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Philosopher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4"/>
        </w:rPr>
        <w:t>picked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up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4"/>
        </w:rPr>
        <w:t>his</w:t>
      </w:r>
      <w:r>
        <w:rPr>
          <w:rFonts w:ascii="Arial" w:hAnsi="Arial" w:cs="Arial" w:eastAsia="Arial"/>
          <w:sz w:val="18"/>
          <w:szCs w:val="18"/>
          <w:color w:val="3F70A0"/>
          <w:spacing w:val="-1"/>
          <w:w w:val="15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4"/>
        </w:rPr>
        <w:t>left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4"/>
          <w:w w:val="15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4"/>
        </w:rPr>
        <w:t>fork</w:t>
      </w:r>
      <w:r>
        <w:rPr>
          <w:rFonts w:ascii="Arial" w:hAnsi="Arial" w:cs="Arial" w:eastAsia="Arial"/>
          <w:sz w:val="18"/>
          <w:szCs w:val="18"/>
          <w:color w:val="3F70A0"/>
          <w:spacing w:val="-2"/>
          <w:w w:val="15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started</w:t>
      </w:r>
      <w:r>
        <w:rPr>
          <w:rFonts w:ascii="Arial" w:hAnsi="Arial" w:cs="Arial" w:eastAsia="Arial"/>
          <w:sz w:val="18"/>
          <w:szCs w:val="18"/>
          <w:color w:val="3F70A0"/>
          <w:spacing w:val="41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eating.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even" r:id="rId24"/>
          <w:footerReference w:type="odd" r:id="rId25"/>
          <w:pgSz w:w="12240" w:h="15840"/>
        </w:sectPr>
      </w:pPr>
      <w:rPr/>
    </w:p>
    <w:p>
      <w:pPr>
        <w:spacing w:before="0" w:after="0" w:line="240" w:lineRule="auto"/>
        <w:ind w:left="981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4"/>
        </w:rPr>
        <w:t>}</w:t>
      </w:r>
      <w:r>
        <w:rPr>
          <w:rFonts w:ascii="Arial" w:hAnsi="Arial" w:cs="Arial" w:eastAsia="Arial"/>
          <w:sz w:val="18"/>
          <w:szCs w:val="18"/>
          <w:spacing w:val="56"/>
          <w:w w:val="144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else</w:t>
      </w:r>
      <w:r>
        <w:rPr>
          <w:rFonts w:ascii="Arial" w:hAnsi="Arial" w:cs="Arial" w:eastAsia="Arial"/>
          <w:sz w:val="18"/>
          <w:szCs w:val="18"/>
          <w:color w:val="007021"/>
          <w:spacing w:val="-4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47" w:right="700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2"/>
        </w:rPr>
        <w:t>pthread_mutex_lock(left_fork);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Philosopher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4"/>
        </w:rPr>
        <w:t>picked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up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his</w:t>
      </w:r>
      <w:r>
        <w:rPr>
          <w:rFonts w:ascii="Arial" w:hAnsi="Arial" w:cs="Arial" w:eastAsia="Arial"/>
          <w:sz w:val="18"/>
          <w:szCs w:val="18"/>
          <w:color w:val="3F70A0"/>
          <w:spacing w:val="-15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left</w:t>
      </w:r>
      <w:r>
        <w:rPr>
          <w:rFonts w:ascii="Arial" w:hAnsi="Arial" w:cs="Arial" w:eastAsia="Arial"/>
          <w:sz w:val="18"/>
          <w:szCs w:val="18"/>
          <w:color w:val="3F70A0"/>
          <w:spacing w:val="77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3"/>
        </w:rPr>
        <w:t>fork.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47"/>
        </w:rPr>
        <w:t>millisleep(</w:t>
      </w:r>
      <w:r>
        <w:rPr>
          <w:rFonts w:ascii="Arial" w:hAnsi="Arial" w:cs="Arial" w:eastAsia="Arial"/>
          <w:sz w:val="18"/>
          <w:szCs w:val="18"/>
          <w:color w:val="217F4F"/>
          <w:w w:val="107"/>
        </w:rPr>
        <w:t>5</w:t>
      </w:r>
      <w:r>
        <w:rPr>
          <w:rFonts w:ascii="Arial" w:hAnsi="Arial" w:cs="Arial" w:eastAsia="Arial"/>
          <w:sz w:val="18"/>
          <w:szCs w:val="18"/>
          <w:color w:val="00000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1"/>
        </w:rPr>
        <w:t>pthread_mutex_lock(right_fork);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1722" w:right="2005" w:firstLine="-172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Philosopher</w:t>
      </w:r>
      <w:r>
        <w:rPr>
          <w:rFonts w:ascii="Arial" w:hAnsi="Arial" w:cs="Arial" w:eastAsia="Arial"/>
          <w:sz w:val="18"/>
          <w:szCs w:val="18"/>
          <w:color w:val="3F70A0"/>
          <w:spacing w:val="4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4"/>
        </w:rPr>
        <w:t>picked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up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5"/>
        </w:rPr>
        <w:t>his</w:t>
      </w:r>
      <w:r>
        <w:rPr>
          <w:rFonts w:ascii="Arial" w:hAnsi="Arial" w:cs="Arial" w:eastAsia="Arial"/>
          <w:sz w:val="18"/>
          <w:szCs w:val="18"/>
          <w:color w:val="3F70A0"/>
          <w:spacing w:val="24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5"/>
        </w:rPr>
        <w:t>right</w:t>
      </w:r>
      <w:r>
        <w:rPr>
          <w:rFonts w:ascii="Arial" w:hAnsi="Arial" w:cs="Arial" w:eastAsia="Arial"/>
          <w:sz w:val="18"/>
          <w:szCs w:val="18"/>
          <w:color w:val="3F70A0"/>
          <w:spacing w:val="64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5"/>
        </w:rPr>
        <w:t>fork</w:t>
      </w:r>
      <w:r>
        <w:rPr>
          <w:rFonts w:ascii="Arial" w:hAnsi="Arial" w:cs="Arial" w:eastAsia="Arial"/>
          <w:sz w:val="18"/>
          <w:szCs w:val="18"/>
          <w:color w:val="3F70A0"/>
          <w:spacing w:val="29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started</w:t>
      </w:r>
      <w:r>
        <w:rPr>
          <w:rFonts w:ascii="Arial" w:hAnsi="Arial" w:cs="Arial" w:eastAsia="Arial"/>
          <w:sz w:val="18"/>
          <w:szCs w:val="18"/>
          <w:color w:val="3F70A0"/>
          <w:spacing w:val="41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eating.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thread_num);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842" w:space="0"/>
            <w:col w:w="7758"/>
          </w:cols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6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ery</w:t>
      </w:r>
      <w:r>
        <w:rPr>
          <w:rFonts w:ascii="Arial" w:hAnsi="Arial" w:cs="Arial" w:eastAsia="Arial"/>
          <w:sz w:val="20"/>
          <w:szCs w:val="20"/>
          <w:spacing w:val="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similar</w:t>
      </w:r>
      <w:r>
        <w:rPr>
          <w:rFonts w:ascii="Arial" w:hAnsi="Arial" w:cs="Arial" w:eastAsia="Arial"/>
          <w:sz w:val="20"/>
          <w:szCs w:val="20"/>
          <w:spacing w:val="1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deadlock.c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adds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simple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if-else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statement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around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opposite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order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others.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picking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forks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already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been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added.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this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code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deadlock.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generalized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idea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assigning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partial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order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resources.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classic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dining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philoso-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phers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problem,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numbered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situation,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processes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ust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acquire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west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highest.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processes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acquiring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needed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wn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ance,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enient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solution;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decided</w:t>
      </w:r>
      <w:r>
        <w:rPr>
          <w:rFonts w:ascii="Arial" w:hAnsi="Arial" w:cs="Arial" w:eastAsia="Arial"/>
          <w:sz w:val="20"/>
          <w:szCs w:val="20"/>
          <w:spacing w:val="4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needs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resource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after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already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acquired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higher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numbered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resources,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must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release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higher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numbered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first,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acquire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needed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reacquire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released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47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Sta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partial_order.c,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however.</w:t>
      </w:r>
      <w:r>
        <w:rPr>
          <w:rFonts w:ascii="Arial" w:hAnsi="Arial" w:cs="Arial" w:eastAsia="Arial"/>
          <w:sz w:val="20"/>
          <w:szCs w:val="20"/>
          <w:spacing w:val="-8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Take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look</w:t>
      </w:r>
      <w:r>
        <w:rPr>
          <w:rFonts w:ascii="Arial" w:hAnsi="Arial" w:cs="Arial" w:eastAsia="Arial"/>
          <w:sz w:val="20"/>
          <w:szCs w:val="20"/>
          <w:spacing w:val="30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at</w:t>
      </w:r>
      <w:r>
        <w:rPr>
          <w:rFonts w:ascii="Arial" w:hAnsi="Arial" w:cs="Arial" w:eastAsia="Arial"/>
          <w:sz w:val="20"/>
          <w:szCs w:val="20"/>
          <w:spacing w:val="60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5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‘‘partial_order2.c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partial_order.c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interrupt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dler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been</w:t>
      </w:r>
      <w:r>
        <w:rPr>
          <w:rFonts w:ascii="Arial" w:hAnsi="Arial" w:cs="Arial" w:eastAsia="Arial"/>
          <w:sz w:val="20"/>
          <w:szCs w:val="20"/>
          <w:spacing w:val="3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added.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interrupt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handler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times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philosopher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eaten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interrupted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(when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Control-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pressed).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philosophers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much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delay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acquiring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Compile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partial_order_2.c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then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little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whil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before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interrupting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Look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times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philosopher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eaten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thought.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about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same?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look</w:t>
      </w:r>
      <w:r>
        <w:rPr>
          <w:rFonts w:ascii="Arial" w:hAnsi="Arial" w:cs="Arial" w:eastAsia="Arial"/>
          <w:sz w:val="20"/>
          <w:szCs w:val="20"/>
          <w:spacing w:val="-7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philosophers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antage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203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our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after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simulation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minutes: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6.019897" w:type="dxa"/>
      </w:tblPr>
      <w:tblGrid/>
      <w:tr>
        <w:trPr>
          <w:trHeight w:val="247" w:hRule="exact"/>
        </w:trPr>
        <w:tc>
          <w:tcPr>
            <w:tcW w:w="1373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242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Philosopher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97" w:type="dxa"/>
            <w:tcBorders>
              <w:top w:val="single" w:sz="3.184" w:space="0" w:color="000000"/>
              <w:bottom w:val="single" w:sz="3.184" w:space="0" w:color="000000"/>
              <w:left w:val="single" w:sz="3.184242" w:space="0" w:color="000000"/>
              <w:right w:val="single" w:sz="3.18409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4"/>
                <w:w w:val="89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b/>
                <w:bCs/>
              </w:rPr>
              <w:t>imes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Eaten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24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Philsopher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97" w:type="dxa"/>
            <w:tcBorders>
              <w:top w:val="single" w:sz="3.184" w:space="0" w:color="000000"/>
              <w:bottom w:val="single" w:sz="3.184" w:space="0" w:color="000000"/>
              <w:left w:val="single" w:sz="3.184242" w:space="0" w:color="000000"/>
              <w:right w:val="single" w:sz="3.18409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4341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times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eaten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24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Philsopher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97" w:type="dxa"/>
            <w:tcBorders>
              <w:top w:val="single" w:sz="3.184" w:space="0" w:color="000000"/>
              <w:bottom w:val="single" w:sz="3.184" w:space="0" w:color="000000"/>
              <w:left w:val="single" w:sz="3.184242" w:space="0" w:color="000000"/>
              <w:right w:val="single" w:sz="3.18409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4529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times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eaten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24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Philsopher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97" w:type="dxa"/>
            <w:tcBorders>
              <w:top w:val="single" w:sz="3.184" w:space="0" w:color="000000"/>
              <w:bottom w:val="single" w:sz="3.184" w:space="0" w:color="000000"/>
              <w:left w:val="single" w:sz="3.184242" w:space="0" w:color="000000"/>
              <w:right w:val="single" w:sz="3.18409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4612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times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eaten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24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Philsopher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97" w:type="dxa"/>
            <w:tcBorders>
              <w:top w:val="single" w:sz="3.184" w:space="0" w:color="000000"/>
              <w:bottom w:val="single" w:sz="3.184" w:space="0" w:color="000000"/>
              <w:left w:val="single" w:sz="3.184242" w:space="0" w:color="000000"/>
              <w:right w:val="single" w:sz="3.18409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4673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times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eaten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24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Philsopher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97" w:type="dxa"/>
            <w:tcBorders>
              <w:top w:val="single" w:sz="3.184" w:space="0" w:color="000000"/>
              <w:bottom w:val="single" w:sz="3.184" w:space="0" w:color="000000"/>
              <w:left w:val="single" w:sz="3.184242" w:space="0" w:color="000000"/>
              <w:right w:val="single" w:sz="3.18409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4340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times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eaten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87" w:after="0" w:line="240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Philosopher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appear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eat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less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often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philosophers;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thus,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spend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622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“hungry”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state,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aiting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acquire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imperfection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result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asymmetry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solution: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since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philosophers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acting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possible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philosophers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chance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eat</w:t>
      </w:r>
      <w:r>
        <w:rPr>
          <w:rFonts w:ascii="Arial" w:hAnsi="Arial" w:cs="Arial" w:eastAsia="Arial"/>
          <w:sz w:val="20"/>
          <w:szCs w:val="20"/>
          <w:spacing w:val="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others</w:t>
      </w:r>
      <w:r>
        <w:rPr>
          <w:rFonts w:ascii="Arial" w:hAnsi="Arial" w:cs="Arial" w:eastAsia="Arial"/>
          <w:sz w:val="20"/>
          <w:szCs w:val="20"/>
          <w:spacing w:val="3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realize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more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fundamental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problem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Suppose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eat,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currently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eating.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2</w:t>
      </w:r>
      <w:r>
        <w:rPr>
          <w:rFonts w:ascii="Arial" w:hAnsi="Arial" w:cs="Arial" w:eastAsia="Arial"/>
          <w:sz w:val="20"/>
          <w:szCs w:val="20"/>
          <w:spacing w:val="-11"/>
          <w:w w:val="10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sleep</w:t>
      </w:r>
      <w:r>
        <w:rPr>
          <w:rFonts w:ascii="Arial" w:hAnsi="Arial" w:cs="Arial" w:eastAsia="Arial"/>
          <w:sz w:val="20"/>
          <w:szCs w:val="20"/>
          <w:spacing w:val="3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1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aits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Meanwhile,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philosophers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finish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eating,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2</w:t>
      </w:r>
      <w:r>
        <w:rPr>
          <w:rFonts w:ascii="Arial" w:hAnsi="Arial" w:cs="Arial" w:eastAsia="Arial"/>
          <w:sz w:val="20"/>
          <w:szCs w:val="20"/>
          <w:spacing w:val="-11"/>
          <w:w w:val="10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scheduled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before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philosopher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2</w:t>
      </w:r>
      <w:r>
        <w:rPr>
          <w:rFonts w:ascii="Arial" w:hAnsi="Arial" w:cs="Arial" w:eastAsia="Arial"/>
          <w:sz w:val="20"/>
          <w:szCs w:val="20"/>
          <w:spacing w:val="-11"/>
          <w:w w:val="10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ain,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eat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ain.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Philosopher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had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chance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eat!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What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eeps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happening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potentially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“star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e”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independent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possibility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deadlock,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already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eliminated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partial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214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return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ation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later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discuss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Chandry-Misra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20" w:bottom="86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670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69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THREE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203" w:right="26"/>
        <w:jc w:val="both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DISTRI</w:t>
      </w:r>
      <w:r>
        <w:rPr>
          <w:rFonts w:ascii="Arial" w:hAnsi="Arial" w:cs="Arial" w:eastAsia="Arial"/>
          <w:sz w:val="49"/>
          <w:szCs w:val="49"/>
          <w:spacing w:val="-5"/>
          <w:w w:val="100"/>
          <w:b/>
          <w:bCs/>
        </w:rPr>
        <w:t>B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UTED</w:t>
      </w:r>
      <w:r>
        <w:rPr>
          <w:rFonts w:ascii="Arial" w:hAnsi="Arial" w:cs="Arial" w:eastAsia="Arial"/>
          <w:sz w:val="49"/>
          <w:szCs w:val="49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DINING</w:t>
      </w:r>
      <w:r>
        <w:rPr>
          <w:rFonts w:ascii="Arial" w:hAnsi="Arial" w:cs="Arial" w:eastAsia="Arial"/>
          <w:sz w:val="49"/>
          <w:szCs w:val="49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PHILOSOPHERS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63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OpenMPI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discuss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Dining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separate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process.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shared.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OpenMPI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implementation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stands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Message</w:t>
      </w:r>
      <w:r>
        <w:rPr>
          <w:rFonts w:ascii="Arial" w:hAnsi="Arial" w:cs="Arial" w:eastAsia="Arial"/>
          <w:sz w:val="20"/>
          <w:szCs w:val="20"/>
          <w:spacing w:val="15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assing</w:t>
      </w:r>
      <w:r>
        <w:rPr>
          <w:rFonts w:ascii="Arial" w:hAnsi="Arial" w:cs="Arial" w:eastAsia="Arial"/>
          <w:sz w:val="20"/>
          <w:szCs w:val="20"/>
          <w:spacing w:val="3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Interface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OpenMPI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vides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sending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anothe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OpenMPI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must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mpi.h</w:t>
      </w:r>
      <w:r>
        <w:rPr>
          <w:rFonts w:ascii="Arial" w:hAnsi="Arial" w:cs="Arial" w:eastAsia="Arial"/>
          <w:sz w:val="20"/>
          <w:szCs w:val="20"/>
          <w:spacing w:val="-13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libraries.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wrapper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compiler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mpicc</w:t>
      </w:r>
      <w:r>
        <w:rPr>
          <w:rFonts w:ascii="Arial" w:hAnsi="Arial" w:cs="Arial" w:eastAsia="Arial"/>
          <w:sz w:val="20"/>
          <w:szCs w:val="20"/>
          <w:spacing w:val="-9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oid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ving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specify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libraries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mpirun</w:t>
      </w:r>
      <w:r>
        <w:rPr>
          <w:rFonts w:ascii="Arial" w:hAnsi="Arial" w:cs="Arial" w:eastAsia="Arial"/>
          <w:sz w:val="20"/>
          <w:szCs w:val="20"/>
          <w:spacing w:val="-18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command.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command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ws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specify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number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them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on.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Although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hosts,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itself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ference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sending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computer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sending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because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OpenMPI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vides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concept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“communicator”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number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processes,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where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process,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sim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specify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communicato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OpenMPI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supports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blocking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unblocking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sends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 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Blocking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sends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MPI_Send()</w:t>
      </w:r>
      <w:r>
        <w:rPr>
          <w:rFonts w:ascii="Arial" w:hAnsi="Arial" w:cs="Arial" w:eastAsia="Arial"/>
          <w:sz w:val="20"/>
          <w:szCs w:val="20"/>
          <w:spacing w:val="9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MPI_Recv()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message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actually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send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nonblocking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sends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es,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MPI_Isend()</w:t>
      </w:r>
      <w:r>
        <w:rPr>
          <w:rFonts w:ascii="Arial" w:hAnsi="Arial" w:cs="Arial" w:eastAsia="Arial"/>
          <w:sz w:val="20"/>
          <w:szCs w:val="20"/>
          <w:spacing w:val="-13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7"/>
        </w:rPr>
        <w:t>MPI_Irecv()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return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immediatel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.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nonblocking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message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pass-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later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2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completed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MPI_Test()</w:t>
      </w:r>
      <w:r>
        <w:rPr>
          <w:rFonts w:ascii="Arial" w:hAnsi="Arial" w:cs="Arial" w:eastAsia="Arial"/>
          <w:sz w:val="20"/>
          <w:szCs w:val="20"/>
          <w:spacing w:val="3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functions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message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complete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MPI_Wait()</w:t>
      </w:r>
      <w:r>
        <w:rPr>
          <w:rFonts w:ascii="Arial" w:hAnsi="Arial" w:cs="Arial" w:eastAsia="Arial"/>
          <w:sz w:val="20"/>
          <w:szCs w:val="20"/>
          <w:spacing w:val="-12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functions.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installed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OpenMPI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documentation,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should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man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7" w:lineRule="auto"/>
        <w:ind w:left="662" w:right="52" w:firstLine="-542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“</w:t>
      </w:r>
      <w:r>
        <w:rPr>
          <w:rFonts w:ascii="Arial" w:hAnsi="Arial" w:cs="Arial" w:eastAsia="Arial"/>
          <w:sz w:val="28"/>
          <w:szCs w:val="28"/>
          <w:color w:val="20435C"/>
          <w:spacing w:val="-11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aiter”</w:t>
      </w:r>
      <w:r>
        <w:rPr>
          <w:rFonts w:ascii="Arial" w:hAnsi="Arial" w:cs="Arial" w:eastAsia="Arial"/>
          <w:sz w:val="28"/>
          <w:szCs w:val="28"/>
          <w:color w:val="20435C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solution</w:t>
      </w:r>
      <w:r>
        <w:rPr>
          <w:rFonts w:ascii="Arial" w:hAnsi="Arial" w:cs="Arial" w:eastAsia="Arial"/>
          <w:sz w:val="28"/>
          <w:szCs w:val="28"/>
          <w:color w:val="20435C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8"/>
          <w:szCs w:val="28"/>
          <w:color w:val="20435C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distri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uted</w:t>
      </w:r>
      <w:r>
        <w:rPr>
          <w:rFonts w:ascii="Arial" w:hAnsi="Arial" w:cs="Arial" w:eastAsia="Arial"/>
          <w:sz w:val="28"/>
          <w:szCs w:val="28"/>
          <w:color w:val="20435C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Dining</w:t>
      </w:r>
      <w:r>
        <w:rPr>
          <w:rFonts w:ascii="Arial" w:hAnsi="Arial" w:cs="Arial" w:eastAsia="Arial"/>
          <w:sz w:val="28"/>
          <w:szCs w:val="28"/>
          <w:color w:val="20435C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Philosophe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color w:val="20435C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ob-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lem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simplest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resource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management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Dining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Philosophers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centralize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ving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master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master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determines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able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resources.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Dining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waiter</w:t>
      </w:r>
      <w:r>
        <w:rPr>
          <w:rFonts w:ascii="Arial" w:hAnsi="Arial" w:cs="Arial" w:eastAsia="Arial"/>
          <w:sz w:val="20"/>
          <w:szCs w:val="20"/>
          <w:spacing w:val="3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dining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phil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osophers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uted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manner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aiter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solution,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communicate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aiter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message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passing.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is,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must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ask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permission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eat,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aite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who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control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forks,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decides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who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gets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eat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sends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them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telling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them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ahead.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concerned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enting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deadlock,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eep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track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which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eaten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who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starving.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distributed_waiter.c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aiter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solution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uted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dining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since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deadlock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675" w:footer="681" w:top="1480" w:bottom="880" w:left="1320" w:right="1320"/>
          <w:headerReference w:type="even" r:id="rId26"/>
          <w:footerReference w:type="even" r:id="rId27"/>
          <w:footerReference w:type="odd" r:id="rId2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problem.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look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comments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understand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Support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run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processes,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not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Since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aiter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process,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distributed_waiter</w:t>
      </w:r>
      <w:r>
        <w:rPr>
          <w:rFonts w:ascii="Arial" w:hAnsi="Arial" w:cs="Arial" w:eastAsia="Arial"/>
          <w:sz w:val="20"/>
          <w:szCs w:val="20"/>
          <w:spacing w:val="-17"/>
          <w:w w:val="13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must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simulate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philosophers.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7" w:lineRule="auto"/>
        <w:ind w:left="662" w:right="52" w:firstLine="-542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7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Chand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y-Misra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solution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8"/>
          <w:szCs w:val="28"/>
          <w:color w:val="20435C"/>
          <w:spacing w:val="6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7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distri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uted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Dining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Philoso-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phe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color w:val="20435C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b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lem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Although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ving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aiter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dining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philosophers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disad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antage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philoso-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phers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could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erloaded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dining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philosophers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uted,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decentralized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manner?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1984,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Chandry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J.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Misra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published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paper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titled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drinking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phil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osophe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</w:t>
      </w:r>
      <w:r>
        <w:rPr>
          <w:rFonts w:ascii="Arial" w:hAnsi="Arial" w:cs="Arial" w:eastAsia="Arial"/>
          <w:sz w:val="20"/>
          <w:szCs w:val="20"/>
          <w:spacing w:val="2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oblem</w:t>
      </w:r>
      <w:r>
        <w:rPr>
          <w:rFonts w:ascii="Arial" w:hAnsi="Arial" w:cs="Arial" w:eastAsia="Arial"/>
          <w:sz w:val="20"/>
          <w:szCs w:val="20"/>
          <w:spacing w:val="24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color w:val="355F7B"/>
          <w:spacing w:val="0"/>
          <w:w w:val="89"/>
          <w:position w:val="7"/>
        </w:rPr>
        <w:t>1</w:t>
      </w:r>
      <w:r>
        <w:rPr>
          <w:rFonts w:ascii="Arial" w:hAnsi="Arial" w:cs="Arial" w:eastAsia="Arial"/>
          <w:sz w:val="14"/>
          <w:szCs w:val="14"/>
          <w:color w:val="355F7B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it,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  <w:position w:val="0"/>
        </w:rPr>
        <w:t>th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  <w:position w:val="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pr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vide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completely</w:t>
      </w:r>
      <w:r>
        <w:rPr>
          <w:rFonts w:ascii="Arial" w:hAnsi="Arial" w:cs="Arial" w:eastAsia="Arial"/>
          <w:sz w:val="20"/>
          <w:szCs w:val="20"/>
          <w:color w:val="000000"/>
          <w:spacing w:val="34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distri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  <w:position w:val="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uted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solution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Dini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ng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Philosophers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problem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  <w:position w:val="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oids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both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deadlock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star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ation.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also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generalize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their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  <w:position w:val="0"/>
        </w:rPr>
        <w:t>solution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  <w:position w:val="0"/>
        </w:rPr>
        <w:t>what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  <w:position w:val="0"/>
        </w:rPr>
        <w:t>th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  <w:position w:val="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call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“Drinking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Philosophers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problem”,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where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arbitrary</w:t>
      </w:r>
      <w:r>
        <w:rPr>
          <w:rFonts w:ascii="Arial" w:hAnsi="Arial" w:cs="Arial" w:eastAsia="Arial"/>
          <w:sz w:val="20"/>
          <w:szCs w:val="20"/>
          <w:color w:val="000000"/>
          <w:spacing w:val="4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position w:val="0"/>
        </w:rPr>
        <w:t>number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position w:val="0"/>
        </w:rPr>
        <w:t>agents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position w:val="0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position w:val="0"/>
        </w:rPr>
        <w:t>share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  <w:position w:val="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position w:val="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position w:val="0"/>
        </w:rPr>
        <w:t>number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  <w:position w:val="0"/>
        </w:rPr>
        <w:t>resources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(“bottles”)</w:t>
      </w:r>
      <w:r>
        <w:rPr>
          <w:rFonts w:ascii="Arial" w:hAnsi="Arial" w:cs="Arial" w:eastAsia="Arial"/>
          <w:sz w:val="20"/>
          <w:szCs w:val="20"/>
          <w:color w:val="00000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other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agents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require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  <w:position w:val="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  <w:position w:val="0"/>
        </w:rPr>
        <w:t>number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  <w:position w:val="0"/>
        </w:rPr>
        <w:t>these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  <w:position w:val="0"/>
        </w:rPr>
        <w:t>resources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  <w:position w:val="0"/>
        </w:rPr>
        <w:t>each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“drinking”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session.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details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solution,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pape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ailable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online.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summary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their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Chandry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Misra</w:t>
      </w:r>
      <w:r>
        <w:rPr>
          <w:rFonts w:ascii="Arial" w:hAnsi="Arial" w:cs="Arial" w:eastAsia="Arial"/>
          <w:sz w:val="20"/>
          <w:szCs w:val="20"/>
          <w:spacing w:val="-11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solution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Dining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problem,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idea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forks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being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clean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dirty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duced.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completely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uted,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“request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ens”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request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their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forks.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“Dirty”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forks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requested,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“clean”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forks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ept,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unless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needed.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When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eat,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becomes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when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sent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cleaned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already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clean).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deadlock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ensuring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ycles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elop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precedence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graph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priorities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others.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Additionall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star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ation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problem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cleanliness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forks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ensure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chandry_misra.c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solution.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Messages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passed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between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OpenMPI.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comments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better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understand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library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must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support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ecuting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library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concurrentl</w:t>
      </w:r>
      <w:r>
        <w:rPr>
          <w:rFonts w:ascii="Arial" w:hAnsi="Arial" w:cs="Arial" w:eastAsia="Arial"/>
          <w:sz w:val="20"/>
          <w:szCs w:val="20"/>
          <w:spacing w:val="-13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philosopher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vided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threads: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main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does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eating,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helper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listens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requests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forks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from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philosophers’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neighbors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times,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including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main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thinking.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necessary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possibility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forks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wned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philosophers.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must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held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philosophers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transit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cannot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guaranteed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decides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arbitrarily</w:t>
      </w:r>
      <w:r>
        <w:rPr>
          <w:rFonts w:ascii="Arial" w:hAnsi="Arial" w:cs="Arial" w:eastAsia="Arial"/>
          <w:sz w:val="20"/>
          <w:szCs w:val="20"/>
          <w:spacing w:val="2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long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period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time,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during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cannot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release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fork–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Chandry-Misra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solution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requires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does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release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helper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wing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philosopher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forks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90.169876pt;width:187.197pt;height:.1pt;mso-position-horizontal-relative:page;mso-position-vertical-relative:paragraph;z-index:-668" coordorigin="1440,1803" coordsize="3744,2">
            <v:shape style="position:absolute;left:1440;top:1803;width:3744;height:2" coordorigin="1440,1803" coordsize="3744,0" path="m1440,1803l5184,180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mpirun</w:t>
      </w:r>
      <w:r>
        <w:rPr>
          <w:rFonts w:ascii="Arial" w:hAnsi="Arial" w:cs="Arial" w:eastAsia="Arial"/>
          <w:sz w:val="20"/>
          <w:szCs w:val="20"/>
          <w:spacing w:val="1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-n</w:t>
      </w:r>
      <w:r>
        <w:rPr>
          <w:rFonts w:ascii="Arial" w:hAnsi="Arial" w:cs="Arial" w:eastAsia="Arial"/>
          <w:sz w:val="20"/>
          <w:szCs w:val="20"/>
          <w:spacing w:val="66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chandry_misra</w:t>
      </w:r>
      <w:r>
        <w:rPr>
          <w:rFonts w:ascii="Arial" w:hAnsi="Arial" w:cs="Arial" w:eastAsia="Arial"/>
          <w:sz w:val="20"/>
          <w:szCs w:val="20"/>
          <w:spacing w:val="54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[SECONDS]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ault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number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seconds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simulation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Statistics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simulation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finishes.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ault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eating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thinking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adjust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arrays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near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top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hundred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seconds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results.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philosophers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equal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chance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eat?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able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although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able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tell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ation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theoretically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possible.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solution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guarantee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philosopher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able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eat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amount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once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becomes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hungr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37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19" w:right="-20"/>
        <w:jc w:val="left"/>
        <w:tabs>
          <w:tab w:pos="7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(a)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Chandry</w:t>
      </w:r>
      <w:r>
        <w:rPr>
          <w:rFonts w:ascii="Arial" w:hAnsi="Arial" w:cs="Arial" w:eastAsia="Arial"/>
          <w:sz w:val="16"/>
          <w:szCs w:val="16"/>
          <w:spacing w:val="3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J.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Misra.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drinking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philosophers</w:t>
      </w:r>
      <w:r>
        <w:rPr>
          <w:rFonts w:ascii="Arial" w:hAnsi="Arial" w:cs="Arial" w:eastAsia="Arial"/>
          <w:sz w:val="16"/>
          <w:szCs w:val="16"/>
          <w:spacing w:val="3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problem.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CM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ransactions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Programming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Languages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Systems,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05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6(4):632–646,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October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1984.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Mar w:header="0" w:footer="681" w:top="940" w:bottom="880" w:left="1320" w:right="1320"/>
      <w:headerReference w:type="odd" r:id="rId29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7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67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3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381.863992pt;height:11.9626pt;mso-position-horizontal-relative:page;mso-position-vertical-relative:page;z-index:-63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Chand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y-Misra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solution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distri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b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uted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Dining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Philosophe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b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lem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63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7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72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6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58.024285pt;height:11.9626pt;mso-position-horizontal-relative:page;mso-position-vertical-relative:page;z-index:-66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Requirements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Solution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66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6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64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5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19.947227pt;height:11.9626pt;mso-position-horizontal-relative:page;mso-position-vertical-relative:page;z-index:-65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2.1.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Obse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ving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deadlo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k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5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1.9589pt;margin-top:737.825256pt;width:468.082192pt;height:.1pt;mso-position-horizontal-relative:page;mso-position-vertical-relative:page;z-index:-654" coordorigin="1439,14757" coordsize="9362,2">
          <v:shape style="position:absolute;left:1439;top:14757;width:9362;height:2" coordorigin="1439,14757" coordsize="9362,0" path="m1439,14757l10801,14757e" filled="f" stroked="t" strokeweight=".69863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9589pt;margin-top:740.144775pt;width:119.308359pt;height:13pt;mso-position-horizontal-relative:page;mso-position-vertical-relative:page;z-index:-653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2.1.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  <w:b/>
                    <w:bCs/>
                  </w:rPr>
                  <w:t>Observing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4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  <w:b/>
                    <w:bCs/>
                  </w:rPr>
                  <w:t>deadlock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753418pt;margin-top:739.804504pt;width:9.245pt;height:13.5pt;mso-position-horizontal-relative:page;mso-position-vertical-relative:page;z-index:-652" type="#_x0000_t202" filled="f" stroked="f">
          <v:textbox inset="0,0,0,0">
            <w:txbxContent>
              <w:p>
                <w:pPr>
                  <w:spacing w:before="0" w:after="0" w:line="255" w:lineRule="exact"/>
                  <w:ind w:left="20" w:right="-55"/>
                  <w:jc w:val="left"/>
                  <w:rPr>
                    <w:rFonts w:ascii="Times New Roman" w:hAnsi="Times New Roman" w:cs="Times New Roman" w:eastAsia="Times New Roman"/>
                    <w:sz w:val="23"/>
                    <w:szCs w:val="2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3"/>
                    <w:szCs w:val="23"/>
                    <w:spacing w:val="0"/>
                    <w:w w:val="126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23"/>
                    <w:szCs w:val="23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4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85.262035pt;height:11.9626pt;mso-position-horizontal-relative:page;mso-position-vertical-relative:page;z-index:-64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“Solution”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that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oids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deadlo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k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64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4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73.431845pt;height:11.9626pt;mso-position-horizontal-relative:page;mso-position-vertical-relative:page;z-index:-64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4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4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4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76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3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1.151001pt;margin-top:34.979527pt;width:164.310687pt;height:11.9626pt;mso-position-horizontal-relative:page;mso-position-vertical-relative:page;z-index:-63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Dining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Philosophe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b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lem,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7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7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1.151001pt;margin-top:34.979527pt;width:164.310687pt;height:11.9626pt;mso-position-horizontal-relative:page;mso-position-vertical-relative:page;z-index:-66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Dining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Philosophe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b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lem,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63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662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66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816986pt;margin-top:111.966393pt;width:35.182762pt;height:16.3462pt;mso-position-horizontal-relative:page;mso-position-vertical-relative:page;z-index:-66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2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6"/>
                    <w:w w:val="102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59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1.151001pt;margin-top:34.979527pt;width:164.310687pt;height:11.9626pt;mso-position-horizontal-relative:page;mso-position-vertical-relative:page;z-index:-65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Dining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Philosophe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b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lem,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1.9589pt;margin-top:47.184467pt;width:468.082192pt;height:.1pt;mso-position-horizontal-relative:page;mso-position-vertical-relative:page;z-index:-651" coordorigin="1439,944" coordsize="9362,2">
          <v:shape style="position:absolute;left:1439;top:944;width:9362;height:2" coordorigin="1439,944" coordsize="9362,0" path="m1439,944l10801,944e" filled="f" stroked="t" strokeweight=".69863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0.671234pt;margin-top:32.727287pt;width:164.432142pt;height:13pt;mso-position-horizontal-relative:page;mso-position-vertical-relative:page;z-index:-650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  <w:b/>
                    <w:bCs/>
                  </w:rPr>
                  <w:t>Th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92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3"/>
                    <w:b/>
                    <w:bCs/>
                  </w:rPr>
                  <w:t>Dining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  <w:b/>
                    <w:bCs/>
                  </w:rPr>
                  <w:t>Philosopher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  <w:b/>
                    <w:bCs/>
                  </w:rPr>
                  <w:t>Problem,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49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1.151001pt;margin-top:34.979527pt;width:164.310687pt;height:11.9626pt;mso-position-horizontal-relative:page;mso-position-vertical-relative:page;z-index:-64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Dining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Philosophe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b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lem,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footer" Target="footer10.xml"/><Relationship Id="rId29" Type="http://schemas.openxmlformats.org/officeDocument/2006/relationships/header" Target="header10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2012-07-27T10:16:44Z</dcterms:created>
  <dcterms:modified xsi:type="dcterms:W3CDTF">2012-07-27T10:16:44Z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