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Default Extension="jpg" ContentType="image/jpg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24,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GPU?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ference</w:t>
      </w:r>
      <w:r>
        <w:rPr>
          <w:rFonts w:ascii="Arial" w:hAnsi="Arial" w:cs="Arial" w:eastAsia="Arial"/>
          <w:sz w:val="20"/>
          <w:szCs w:val="20"/>
          <w:color w:val="355F7B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CPU?</w:t>
      </w:r>
      <w:r>
        <w:rPr>
          <w:rFonts w:ascii="Arial" w:hAnsi="Arial" w:cs="Arial" w:eastAsia="Arial"/>
          <w:sz w:val="20"/>
          <w:szCs w:val="20"/>
          <w:color w:val="355F7B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computation?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color w:val="355F7B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important</w:t>
      </w:r>
      <w:r>
        <w:rPr>
          <w:rFonts w:ascii="Arial" w:hAnsi="Arial" w:cs="Arial" w:eastAsia="Arial"/>
          <w:sz w:val="20"/>
          <w:szCs w:val="20"/>
          <w:color w:val="355F7B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inside</w:t>
      </w:r>
      <w:r>
        <w:rPr>
          <w:rFonts w:ascii="Arial" w:hAnsi="Arial" w:cs="Arial" w:eastAsia="Arial"/>
          <w:sz w:val="20"/>
          <w:szCs w:val="20"/>
          <w:color w:val="355F7B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GPU?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4"/>
        </w:rPr>
        <w:t>does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connect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hard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are?</w:t>
      </w:r>
      <w:r>
        <w:rPr>
          <w:rFonts w:ascii="Arial" w:hAnsi="Arial" w:cs="Arial" w:eastAsia="Arial"/>
          <w:sz w:val="20"/>
          <w:szCs w:val="20"/>
          <w:color w:val="355F7B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1.6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color w:val="355F7B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ailable?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1"/>
          <w:b/>
          <w:bCs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Ackn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wledgement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Example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color w:val="355F7B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color w:val="355F7B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color w:val="355F7B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  <w:b/>
          <w:bCs/>
        </w:rPr>
        <w:t>Th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4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Ad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ance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Ackn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wledgement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Product</w:t>
      </w:r>
      <w:r>
        <w:rPr>
          <w:rFonts w:ascii="Arial" w:hAnsi="Arial" w:cs="Arial" w:eastAsia="Arial"/>
          <w:sz w:val="20"/>
          <w:szCs w:val="20"/>
          <w:color w:val="355F7B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Product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Reduction</w:t>
      </w:r>
      <w:r>
        <w:rPr>
          <w:rFonts w:ascii="Arial" w:hAnsi="Arial" w:cs="Arial" w:eastAsia="Arial"/>
          <w:sz w:val="20"/>
          <w:szCs w:val="20"/>
          <w:color w:val="355F7B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15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5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o-dimension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Ackn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wledgement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Example</w:t>
      </w:r>
      <w:r>
        <w:rPr>
          <w:rFonts w:ascii="Arial" w:hAnsi="Arial" w:cs="Arial" w:eastAsia="Arial"/>
          <w:sz w:val="20"/>
          <w:szCs w:val="20"/>
          <w:color w:val="355F7B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Multiplication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</w:rPr>
        <w:t>Global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4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color w:val="355F7B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5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ypes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4.5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color w:val="355F7B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Ray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3"/>
          <w:w w:val="90"/>
          <w:b/>
          <w:bCs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racing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Constant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31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Ackn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wledgement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Basics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Ray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racing</w:t>
      </w:r>
      <w:r>
        <w:rPr>
          <w:rFonts w:ascii="Arial" w:hAnsi="Arial" w:cs="Arial" w:eastAsia="Arial"/>
          <w:sz w:val="20"/>
          <w:szCs w:val="20"/>
          <w:color w:val="355F7B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Notes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Compile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Ray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9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racing</w:t>
      </w:r>
      <w:r>
        <w:rPr>
          <w:rFonts w:ascii="Arial" w:hAnsi="Arial" w:cs="Arial" w:eastAsia="Arial"/>
          <w:sz w:val="20"/>
          <w:szCs w:val="20"/>
          <w:color w:val="355F7B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9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ithout</w:t>
      </w:r>
      <w:r>
        <w:rPr>
          <w:rFonts w:ascii="Arial" w:hAnsi="Arial" w:cs="Arial" w:eastAsia="Arial"/>
          <w:sz w:val="20"/>
          <w:szCs w:val="20"/>
          <w:color w:val="355F7B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Constant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5.6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Ray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racing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Constant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color w:val="355F7B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2322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56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697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GPU?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hyperlink r:id="rId1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Graphics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Processing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Unit</w:t>
        </w:r>
        <w:r>
          <w:rPr>
            <w:rFonts w:ascii="Arial" w:hAnsi="Arial" w:cs="Arial" w:eastAsia="Arial"/>
            <w:sz w:val="20"/>
            <w:szCs w:val="20"/>
            <w:color w:val="376F62"/>
            <w:spacing w:val="-19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(GPU),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electronic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circuit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that,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rapid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manipulation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mass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processing,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accelerates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uilding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images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intended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displa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GPUs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almost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customer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personal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computers,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ame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consoles,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professional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orkstations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cell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phone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holding.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introduced,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CPU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graphic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processing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tasks.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early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1990s,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actures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aim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accelerating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common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graphics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routines.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decades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elopment,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entually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outpaced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CPUs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had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transistors,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doing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days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become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basically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themsel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es,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their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wn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processors.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Therefore,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sometimes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GPU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brain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(sup-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plemental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processors)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harnessed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horsep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actures,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TI/AMD,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found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GPUs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general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purposes,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graphics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videos.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birth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NVIDI</w:t>
      </w:r>
      <w:r>
        <w:rPr>
          <w:rFonts w:ascii="Arial" w:hAnsi="Arial" w:cs="Arial" w:eastAsia="Arial"/>
          <w:sz w:val="20"/>
          <w:szCs w:val="20"/>
          <w:spacing w:val="-22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response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acilitating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elopment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hyperlink r:id="rId1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General</w:t>
        </w:r>
        <w:r>
          <w:rPr>
            <w:rFonts w:ascii="Arial" w:hAnsi="Arial" w:cs="Arial" w:eastAsia="Arial"/>
            <w:sz w:val="20"/>
            <w:szCs w:val="20"/>
            <w:color w:val="376F62"/>
            <w:spacing w:val="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Purpose</w:t>
        </w:r>
        <w:r>
          <w:rPr>
            <w:rFonts w:ascii="Arial" w:hAnsi="Arial" w:cs="Arial" w:eastAsia="Arial"/>
            <w:sz w:val="20"/>
            <w:szCs w:val="20"/>
            <w:color w:val="376F62"/>
            <w:spacing w:val="-6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Graphics</w:t>
        </w:r>
        <w:r>
          <w:rPr>
            <w:rFonts w:ascii="Arial" w:hAnsi="Arial" w:cs="Arial" w:eastAsia="Arial"/>
            <w:sz w:val="20"/>
            <w:szCs w:val="20"/>
            <w:color w:val="376F62"/>
            <w:spacing w:val="17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Processing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Unit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(GPGPU).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51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dif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erence</w:t>
      </w:r>
      <w:r>
        <w:rPr>
          <w:rFonts w:ascii="Arial" w:hAnsi="Arial" w:cs="Arial" w:eastAsia="Arial"/>
          <w:sz w:val="28"/>
          <w:szCs w:val="28"/>
          <w:color w:val="20435C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between</w:t>
      </w:r>
      <w:r>
        <w:rPr>
          <w:rFonts w:ascii="Arial" w:hAnsi="Arial" w:cs="Arial" w:eastAsia="Arial"/>
          <w:sz w:val="28"/>
          <w:szCs w:val="28"/>
          <w:color w:val="20435C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CPU?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major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ference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partitioned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specific,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optimized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anced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calculations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floating-point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arithmetic,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matrix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arithmetic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reason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behind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capability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between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CPU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specialized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compute-intens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xactly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render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graphics.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processing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caching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parallel,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means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that: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less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sophisticated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second,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dataset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problem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high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arithmetic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intensit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their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Cache</w:t>
      </w:r>
      <w:r>
        <w:rPr>
          <w:rFonts w:ascii="Arial" w:hAnsi="Arial" w:cs="Arial" w:eastAsia="Arial"/>
          <w:sz w:val="20"/>
          <w:szCs w:val="20"/>
          <w:spacing w:val="-3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caching;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14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Cont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ol</w:t>
      </w:r>
      <w:r>
        <w:rPr>
          <w:rFonts w:ascii="Arial" w:hAnsi="Arial" w:cs="Arial" w:eastAsia="Arial"/>
          <w:sz w:val="20"/>
          <w:szCs w:val="20"/>
          <w:spacing w:val="5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control;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ALU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(Arithmetic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NVISION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08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Conference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corporat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ion,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empl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yers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from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used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rather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interesting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straight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ard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illustrating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ference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GPU.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atch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video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hope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better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ference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hyperlink r:id="rId13"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10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ideo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5pt;height:172.87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0" w:lineRule="auto"/>
        <w:ind w:left="191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1.1: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hyperlink r:id="rId1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NVIDIA</w:t>
        </w:r>
        <w:r>
          <w:rPr>
            <w:rFonts w:ascii="Arial" w:hAnsi="Arial" w:cs="Arial" w:eastAsia="Arial"/>
            <w:sz w:val="20"/>
            <w:szCs w:val="20"/>
            <w:color w:val="376F62"/>
            <w:spacing w:val="3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Programming</w:t>
        </w:r>
        <w:r>
          <w:rPr>
            <w:rFonts w:ascii="Arial" w:hAnsi="Arial" w:cs="Arial" w:eastAsia="Arial"/>
            <w:sz w:val="20"/>
            <w:szCs w:val="20"/>
            <w:color w:val="376F62"/>
            <w:spacing w:val="-1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Guide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152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ant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computation?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adays,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scientific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require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mass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processing.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scientist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supercomputing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clusters.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ersities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constructed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clusters,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researchers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compete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resources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millions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maintain,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consume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hundreds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kil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atts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traditional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supercomputers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cores,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supercomputers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achi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less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cost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consumption.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Personal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Supercomputer</w:t>
        </w:r>
        <w:r>
          <w:rPr>
            <w:rFonts w:ascii="Arial" w:hAnsi="Arial" w:cs="Arial" w:eastAsia="Arial"/>
            <w:sz w:val="20"/>
            <w:szCs w:val="20"/>
            <w:color w:val="376F62"/>
            <w:spacing w:val="19"/>
            <w:w w:val="88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(PSC)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5"/>
        </w:rPr>
        <w:t>NVIDI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hyperlink r:id="rId19"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87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companion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introduced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generation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fou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-GPU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90"/>
        </w:rPr>
        <w:t> </w:t>
      </w:r>
      <w:hyperlink r:id="rId20"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10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personal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supercomputer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eraflops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supercomputing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performance,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enough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researches.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hyperlink r:id="rId21"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88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11"/>
            <w:w w:val="88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C1060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GPUs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960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cores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Intel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Xeon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processors.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Personal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supercomputer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ene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gy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ficient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7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110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olt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circui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Although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supercomputer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GPUs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match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top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ranking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supercomputers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cost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millions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billions,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enough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esearchers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perform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daily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research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related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computations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subjects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bioscience,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life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science,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ysics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geolog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93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impo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tant</w:t>
      </w:r>
      <w:r>
        <w:rPr>
          <w:rFonts w:ascii="Arial" w:hAnsi="Arial" w:cs="Arial" w:eastAsia="Arial"/>
          <w:sz w:val="28"/>
          <w:szCs w:val="28"/>
          <w:color w:val="20435C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ts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inside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GPU?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modern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ically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themsel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es,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ser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part</w:t>
      </w:r>
      <w:r>
        <w:rPr>
          <w:rFonts w:ascii="Arial" w:hAnsi="Arial" w:cs="Arial" w:eastAsia="Arial"/>
          <w:sz w:val="20"/>
          <w:szCs w:val="20"/>
          <w:spacing w:val="3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connected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speed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I/O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slot,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usually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PCI-Express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slot.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Modern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GPUs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xtremely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uming.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alone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consumes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hundreds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sometimes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higher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combined.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reason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such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supply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sophisticated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system.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Owe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high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capabilit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GPU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needs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wn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control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chipset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GPUs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days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usually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equipped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abytes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on-board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user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configuration.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ly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aming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video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rendering,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NVIDI</w:t>
      </w:r>
      <w:r>
        <w:rPr>
          <w:rFonts w:ascii="Arial" w:hAnsi="Arial" w:cs="Arial" w:eastAsia="Arial"/>
          <w:sz w:val="20"/>
          <w:szCs w:val="20"/>
          <w:spacing w:val="-22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hyperlink r:id="rId2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Geforce</w:t>
        </w:r>
        <w:r>
          <w:rPr>
            <w:rFonts w:ascii="Arial" w:hAnsi="Arial" w:cs="Arial" w:eastAsia="Arial"/>
            <w:sz w:val="20"/>
            <w:szCs w:val="20"/>
            <w:color w:val="376F62"/>
            <w:spacing w:val="20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series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GPUs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7"/>
        </w:rPr>
        <w:t>TI/AMD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7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hyperlink r:id="rId2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5"/>
          </w:rPr>
          <w:t>Radeon</w:t>
        </w:r>
        <w:r>
          <w:rPr>
            <w:rFonts w:ascii="Arial" w:hAnsi="Arial" w:cs="Arial" w:eastAsia="Arial"/>
            <w:sz w:val="20"/>
            <w:szCs w:val="20"/>
            <w:color w:val="376F62"/>
            <w:spacing w:val="6"/>
            <w:w w:val="85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series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GPUs,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on-board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capacity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ranging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hundreds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abytes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eral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abytes.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Professional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GPUs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igned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high-defini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tion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image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processing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ral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Purpose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omputation,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7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90"/>
        </w:rPr>
        <w:t> </w:t>
      </w:r>
      <w:hyperlink r:id="rId24"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9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-16"/>
            <w:w w:val="9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Companion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Processor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using,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usually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abytes.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transferred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on-board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through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called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DMA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(Direct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Access).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thing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needs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mentioning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direct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end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under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certain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restrictions.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intens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operations,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usually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high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bandwidth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14"/>
          <w:footerReference w:type="odd" r:id="rId15"/>
          <w:pgSz w:w="12240" w:h="15840"/>
        </w:sectPr>
      </w:pPr>
      <w:rPr/>
    </w:p>
    <w:p>
      <w:pPr>
        <w:spacing w:before="62" w:after="0" w:line="240" w:lineRule="auto"/>
        <w:ind w:right="211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2321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ogramming,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71.96pt;height:258.48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1.2: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inspired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hyperlink r:id="rId2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Understanding</w:t>
        </w:r>
        <w:r>
          <w:rPr>
            <w:rFonts w:ascii="Arial" w:hAnsi="Arial" w:cs="Arial" w:eastAsia="Arial"/>
            <w:sz w:val="20"/>
            <w:szCs w:val="20"/>
            <w:color w:val="376F62"/>
            <w:spacing w:val="27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the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Data</w:t>
        </w:r>
        <w:r>
          <w:rPr>
            <w:rFonts w:ascii="Arial" w:hAnsi="Arial" w:cs="Arial" w:eastAsia="Arial"/>
            <w:sz w:val="20"/>
            <w:szCs w:val="20"/>
            <w:color w:val="376F62"/>
            <w:spacing w:val="-9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1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-1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Threading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Model:</w:t>
        </w:r>
        <w:r>
          <w:rPr>
            <w:rFonts w:ascii="Arial" w:hAnsi="Arial" w:cs="Arial" w:eastAsia="Arial"/>
            <w:sz w:val="20"/>
            <w:szCs w:val="20"/>
            <w:color w:val="376F62"/>
            <w:spacing w:val="35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7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7"/>
          </w:rPr>
          <w:t> </w:t>
        </w:r>
      </w:hyperlink>
      <w:hyperlink r:id="rId2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3"/>
          </w:rPr>
          <w:t>Primer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93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written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Michael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olfe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Portland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Group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74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deeply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hierarc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13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GPUs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streaming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(SP).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stream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ing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sequential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GPU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ermi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architecture,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using,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streaming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Strea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ming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Multiprocessor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(SM).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multiprocessors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hyperlink r:id="rId29"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89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9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C2075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card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using,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multiprocessors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Except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streaming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processors,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multi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equipped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arp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schedule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special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units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(4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GPUs),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set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32-bit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gisters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64KB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configurable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arp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cheduler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responsible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control;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SFU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handles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transcendentals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double-precision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operations.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90"/>
          <w:i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  <w:i/>
        </w:rPr>
        <w:t>epler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architecture,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192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streaming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multiprocesso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arp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schedulers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SFUs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L1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cache,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configured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among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streaming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multiprocesso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on-board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w-laten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(usually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gister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bandwidth.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64KB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configured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user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host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code.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managed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cache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cache.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choose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either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48KB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are-managed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cache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(SW)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16KB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cache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(HW)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around.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327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does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connect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ha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ware?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host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ernel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ailable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capacity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iprocesso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throughout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multiprocesso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Fermi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architecture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48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arps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multiprocesso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arps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significantly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reduction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emory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raditionall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adding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hierarc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high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</w:t>
      </w:r>
      <w:r>
        <w:rPr>
          <w:rFonts w:ascii="Arial" w:hAnsi="Arial" w:cs="Arial" w:eastAsia="Arial"/>
          <w:sz w:val="20"/>
          <w:szCs w:val="20"/>
          <w:spacing w:val="-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multithreading,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620" w:bottom="880" w:left="1320" w:right="1320"/>
          <w:headerReference w:type="odd" r:id="rId2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GPUs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What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happens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arp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stalls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multiprocessor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select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arp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further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vided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groups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arp.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32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streaming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block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32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arp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seems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match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arp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clock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ycle,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reality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viousl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arp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ers,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arps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simultaneousl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arp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scheduled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arp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scheduler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arp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scheduler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pumps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(half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arp)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into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group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16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streaming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ecution.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clock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ycles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process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arp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multiprocessor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arps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clock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ycles.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double-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ecision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operations,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multiprocessor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combine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groups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streaming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multiprocessor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16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double-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precision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streaming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14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1.6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GPU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8"/>
          <w:szCs w:val="28"/>
          <w:color w:val="20435C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langu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aila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le?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learning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important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also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made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ailable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other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ortran,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Python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binding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Furthermore,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acturing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cards,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AMD/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responded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hyperlink r:id="rId33">
        <w:r>
          <w:rPr>
            <w:rFonts w:ascii="Arial" w:hAnsi="Arial" w:cs="Arial" w:eastAsia="Arial"/>
            <w:sz w:val="20"/>
            <w:szCs w:val="20"/>
            <w:color w:val="376F62"/>
            <w:spacing w:val="-22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TI</w:t>
        </w:r>
        <w:r>
          <w:rPr>
            <w:rFonts w:ascii="Arial" w:hAnsi="Arial" w:cs="Arial" w:eastAsia="Arial"/>
            <w:sz w:val="20"/>
            <w:szCs w:val="20"/>
            <w:color w:val="376F62"/>
            <w:spacing w:val="32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Stream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GPGPU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technol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AMD/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Radeon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series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GPUs.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6"/>
        </w:rPr>
        <w:t> </w:t>
      </w:r>
      <w:hyperlink r:id="rId34">
        <w:r>
          <w:rPr>
            <w:rFonts w:ascii="Arial" w:hAnsi="Arial" w:cs="Arial" w:eastAsia="Arial"/>
            <w:sz w:val="20"/>
            <w:szCs w:val="20"/>
            <w:color w:val="376F62"/>
            <w:spacing w:val="-22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TI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Stream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88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technology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1"/>
        </w:rPr>
        <w:t>uses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1"/>
        </w:rPr>
        <w:t> </w:t>
      </w:r>
      <w:hyperlink r:id="rId3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OpenCL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92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7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its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binding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language.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4"/>
          <w:pgMar w:header="0" w:footer="681" w:top="940" w:bottom="880" w:left="1320" w:right="1320"/>
          <w:headerReference w:type="even" r:id="rId30"/>
          <w:footerReference w:type="even" r:id="rId31"/>
          <w:footerReference w:type="odd" r:id="rId32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2320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2319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6398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D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proceed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vironment.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wnload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download</w:t>
      </w:r>
      <w:r>
        <w:rPr>
          <w:rFonts w:ascii="Arial" w:hAnsi="Arial" w:cs="Arial" w:eastAsia="Arial"/>
          <w:sz w:val="20"/>
          <w:szCs w:val="20"/>
          <w:spacing w:val="3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common.tar.gz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Extract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empty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folder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common</w:t>
      </w:r>
      <w:r>
        <w:rPr>
          <w:rFonts w:ascii="Arial" w:hAnsi="Arial" w:cs="Arial" w:eastAsia="Arial"/>
          <w:sz w:val="20"/>
          <w:szCs w:val="20"/>
          <w:spacing w:val="-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xtracted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1.085875pt;width:468pt;height:.1pt;mso-position-horizontal-relative:page;mso-position-vertical-relative:paragraph;z-index:-2318" coordorigin="1440,422" coordsize="9360,2">
            <v:shape style="position:absolute;left:1440;top:422;width:9360;height:2" coordorigin="1440,422" coordsize="9360,0" path="m1440,422l10800,4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folder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outside</w:t>
      </w:r>
      <w:r>
        <w:rPr>
          <w:rFonts w:ascii="Arial" w:hAnsi="Arial" w:cs="Arial" w:eastAsia="Arial"/>
          <w:sz w:val="20"/>
          <w:szCs w:val="20"/>
          <w:spacing w:val="-1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32.049881pt;width:468pt;height:.1pt;mso-position-horizontal-relative:page;mso-position-vertical-relative:paragraph;z-index:-2317" coordorigin="1440,641" coordsize="9360,2">
            <v:shape style="position:absolute;left:1440;top:641;width:9360;height:2" coordorigin="1440,641" coordsize="9360,0" path="m1440,641l10800,64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side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folder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helper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handle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later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graphic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programs,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ray-tracing.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634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wled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chapter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hyperlink r:id="rId3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1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BY</w:t>
        </w:r>
        <w:r>
          <w:rPr>
            <w:rFonts w:ascii="Arial" w:hAnsi="Arial" w:cs="Arial" w:eastAsia="Arial"/>
            <w:sz w:val="20"/>
            <w:szCs w:val="20"/>
            <w:color w:val="376F62"/>
            <w:spacing w:val="2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EXAMPLE: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An</w:t>
        </w:r>
        <w:r>
          <w:rPr>
            <w:rFonts w:ascii="Arial" w:hAnsi="Arial" w:cs="Arial" w:eastAsia="Arial"/>
            <w:sz w:val="20"/>
            <w:szCs w:val="20"/>
            <w:color w:val="376F62"/>
            <w:spacing w:val="1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4"/>
          </w:rPr>
          <w:t>Introduction</w:t>
        </w:r>
        <w:r>
          <w:rPr>
            <w:rFonts w:ascii="Arial" w:hAnsi="Arial" w:cs="Arial" w:eastAsia="Arial"/>
            <w:sz w:val="20"/>
            <w:szCs w:val="20"/>
            <w:color w:val="376F62"/>
            <w:spacing w:val="18"/>
            <w:w w:val="94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to</w:t>
        </w:r>
        <w:r>
          <w:rPr>
            <w:rFonts w:ascii="Arial" w:hAnsi="Arial" w:cs="Arial" w:eastAsia="Arial"/>
            <w:sz w:val="20"/>
            <w:szCs w:val="20"/>
            <w:color w:val="376F62"/>
            <w:spacing w:val="2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General-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</w:hyperlink>
      <w:hyperlink r:id="rId3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Purpose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GPU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Programming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written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Jason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Sanders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ard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Kandrot,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published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Addison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esl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yright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1993-2010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Corporation.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rights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educational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hyperlink r:id="rId3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NVIDIA</w:t>
        </w:r>
        <w:r>
          <w:rPr>
            <w:rFonts w:ascii="Arial" w:hAnsi="Arial" w:cs="Arial" w:eastAsia="Arial"/>
            <w:sz w:val="20"/>
            <w:szCs w:val="20"/>
            <w:color w:val="376F62"/>
            <w:spacing w:val="3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Corporation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68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dition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journ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basically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dimensions,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returns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7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VA-GPU-11.cu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may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notice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background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reading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programming,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separated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host,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called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add()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GPU)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odd" r:id="rId36"/>
          <w:pgSz w:w="12240" w:h="15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6"/>
          <w:pgMar w:header="720" w:footer="681" w:top="940" w:bottom="880" w:left="1320" w:right="1320"/>
          <w:headerReference w:type="even" r:id="rId40"/>
          <w:headerReference w:type="odd" r:id="rId41"/>
          <w:footerReference w:type="even" r:id="rId42"/>
          <w:footerReference w:type="odd" r:id="rId43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1.801003pt;margin-top:350.132996pt;width:485.086pt;height:89.604pt;mso-position-horizontal-relative:page;mso-position-vertical-relative:page;z-index:-2316" coordorigin="1436,7003" coordsize="9702,1792">
            <v:group style="position:absolute;left:1440;top:7007;width:9575;height:2" coordorigin="1440,7007" coordsize="9575,2">
              <v:shape style="position:absolute;left:1440;top:7007;width:9575;height:2" coordorigin="1440,7007" coordsize="9575,0" path="m1440,7007l11015,7007e" filled="f" stroked="t" strokeweight=".398pt" strokecolor="#000000">
                <v:path arrowok="t"/>
              </v:shape>
            </v:group>
            <v:group style="position:absolute;left:1444;top:7011;width:2;height:1654" coordorigin="1444,7011" coordsize="2,1654">
              <v:shape style="position:absolute;left:1444;top:7011;width:2;height:1654" coordorigin="1444,7011" coordsize="0,1654" path="m1444,8664l1444,7011e" filled="f" stroked="t" strokeweight=".398pt" strokecolor="#000000">
                <v:path arrowok="t"/>
              </v:shape>
            </v:group>
            <v:group style="position:absolute;left:11011;top:7011;width:2;height:1654" coordorigin="11011,7011" coordsize="2,1654">
              <v:shape style="position:absolute;left:11011;top:7011;width:2;height:1654" coordorigin="11011,7011" coordsize="0,1654" path="m11011,8664l11011,7011e" filled="f" stroked="t" strokeweight=".398pt" strokecolor="#000000">
                <v:path arrowok="t"/>
              </v:shape>
            </v:group>
            <v:group style="position:absolute;left:1440;top:8668;width:9575;height:2" coordorigin="1440,8668" coordsize="9575,2">
              <v:shape style="position:absolute;left:1440;top:8668;width:9575;height:2" coordorigin="1440,8668" coordsize="9575,0" path="m1440,8668l11015,8668e" filled="f" stroked="t" strokeweight=".398pt" strokecolor="#000000">
                <v:path arrowok="t"/>
              </v:shape>
            </v:group>
            <v:group style="position:absolute;left:11053;top:7082;width:2;height:1670" coordorigin="11053,7082" coordsize="2,1670">
              <v:shape style="position:absolute;left:11053;top:7082;width:2;height:1670" coordorigin="11053,7082" coordsize="0,1670" path="m11053,7082l11053,8752e" filled="f" stroked="t" strokeweight="4.284pt" strokecolor="#000000">
                <v:path arrowok="t"/>
              </v:shape>
            </v:group>
            <v:group style="position:absolute;left:1520;top:8710;width:9575;height:2" coordorigin="1520,8710" coordsize="9575,2">
              <v:shape style="position:absolute;left:1520;top:8710;width:9575;height:2" coordorigin="1520,8710" coordsize="9575,0" path="m1520,8710l11095,8710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loop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over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9"/>
          <w:i/>
        </w:rPr>
        <w:t>all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7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vector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N){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c[tid]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5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are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e,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u w:val="single" w:color="000000"/>
        </w:rPr>
        <w:t>   </w:t>
      </w:r>
      <w:r>
        <w:rPr>
          <w:rFonts w:ascii="Arial" w:hAnsi="Arial" w:cs="Arial" w:eastAsia="Arial"/>
          <w:sz w:val="20"/>
          <w:szCs w:val="20"/>
          <w:spacing w:val="31"/>
          <w:w w:val="82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qualifier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add()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might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code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much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xcept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qualifie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seeing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ersion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addition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utilizing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GPU.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are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xamples,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9" w:after="0" w:line="240" w:lineRule="auto"/>
        <w:ind w:left="228" w:right="769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7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oceed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ferent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complicated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xplanation.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advice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wnload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rate</w:t>
      </w:r>
      <w:r>
        <w:rPr>
          <w:rFonts w:ascii="Arial" w:hAnsi="Arial" w:cs="Arial" w:eastAsia="Arial"/>
          <w:sz w:val="20"/>
          <w:szCs w:val="20"/>
          <w:spacing w:val="3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vided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easier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xplanation.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looking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whole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might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helpful,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especially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usually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anized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0"/>
        </w:rPr>
        <w:t>main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738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3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16"/>
          <w:w w:val="153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609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2"/>
        </w:rPr>
        <w:t>dev_c;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58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512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501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34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2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34"/>
          <w:i/>
        </w:rPr>
        <w:t>fill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2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arrays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9"/>
          <w:i/>
        </w:rPr>
        <w:t>’a’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7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9"/>
          <w:i/>
        </w:rPr>
        <w:t>’b’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7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63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a[i]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b[i]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  <w:position w:val="0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e,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similar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declare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pointers.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declared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1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pointers,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store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store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351.148987pt;width:485.086pt;height:127.527pt;mso-position-horizontal-relative:page;mso-position-vertical-relative:page;z-index:-2315" coordorigin="1436,7023" coordsize="9702,2551">
            <v:group style="position:absolute;left:1440;top:7027;width:9575;height:2" coordorigin="1440,7027" coordsize="9575,2">
              <v:shape style="position:absolute;left:1440;top:7027;width:9575;height:2" coordorigin="1440,7027" coordsize="9575,0" path="m1440,7027l11015,7027e" filled="f" stroked="t" strokeweight=".398pt" strokecolor="#000000">
                <v:path arrowok="t"/>
              </v:shape>
            </v:group>
            <v:group style="position:absolute;left:1444;top:7031;width:2;height:2412" coordorigin="1444,7031" coordsize="2,2412">
              <v:shape style="position:absolute;left:1444;top:7031;width:2;height:2412" coordorigin="1444,7031" coordsize="0,2412" path="m1444,9443l1444,7031e" filled="f" stroked="t" strokeweight=".398pt" strokecolor="#000000">
                <v:path arrowok="t"/>
              </v:shape>
            </v:group>
            <v:group style="position:absolute;left:11011;top:7031;width:2;height:2412" coordorigin="11011,7031" coordsize="2,2412">
              <v:shape style="position:absolute;left:11011;top:7031;width:2;height:2412" coordorigin="11011,7031" coordsize="0,2412" path="m11011,9443l11011,7031e" filled="f" stroked="t" strokeweight=".398pt" strokecolor="#000000">
                <v:path arrowok="t"/>
              </v:shape>
            </v:group>
            <v:group style="position:absolute;left:1440;top:9447;width:9575;height:2" coordorigin="1440,9447" coordsize="9575,2">
              <v:shape style="position:absolute;left:1440;top:9447;width:9575;height:2" coordorigin="1440,9447" coordsize="9575,0" path="m1440,9447l11015,9447e" filled="f" stroked="t" strokeweight=".398pt" strokecolor="#000000">
                <v:path arrowok="t"/>
              </v:shape>
            </v:group>
            <v:group style="position:absolute;left:11053;top:7103;width:2;height:2428" coordorigin="11053,7103" coordsize="2,2428">
              <v:shape style="position:absolute;left:11053;top:7103;width:2;height:2428" coordorigin="11053,7103" coordsize="0,2428" path="m11053,7103l11053,9531e" filled="f" stroked="t" strokeweight="4.284pt" strokecolor="#000000">
                <v:path arrowok="t"/>
              </v:shape>
            </v:group>
            <v:group style="position:absolute;left:1520;top:9489;width:9575;height:2" coordorigin="1520,9489" coordsize="9575,2">
              <v:shape style="position:absolute;left:1520;top:9489;width:9575;height:2" coordorigin="1520,9489" coordsize="9575,0" path="m1520,9489l11095,9489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40" w:lineRule="auto"/>
        <w:ind w:left="120" w:right="80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Event</w:t>
      </w:r>
      <w:r>
        <w:rPr>
          <w:rFonts w:ascii="Arial" w:hAnsi="Arial" w:cs="Arial" w:eastAsia="Arial"/>
          <w:sz w:val="20"/>
          <w:szCs w:val="20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API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Before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furthe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measuring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runtime.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performance?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simplest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yet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direct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02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GPU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spends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hyperlink r:id="rId4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ent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API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define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events</w:t>
      </w:r>
      <w:r>
        <w:rPr>
          <w:rFonts w:ascii="Arial" w:hAnsi="Arial" w:cs="Arial" w:eastAsia="Arial"/>
          <w:sz w:val="18"/>
          <w:szCs w:val="18"/>
          <w:color w:val="3F7F8E"/>
          <w:spacing w:val="-2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2"/>
          <w:i/>
        </w:rPr>
        <w:t>field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cudaEvent_t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start,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stop;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create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two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1"/>
          <w:i/>
        </w:rPr>
        <w:t>events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7"/>
          <w:i/>
        </w:rPr>
        <w:t>need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instruct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runtime</w:t>
      </w:r>
      <w:r>
        <w:rPr>
          <w:rFonts w:ascii="Arial" w:hAnsi="Arial" w:cs="Arial" w:eastAsia="Arial"/>
          <w:sz w:val="18"/>
          <w:szCs w:val="18"/>
          <w:color w:val="3F7F8E"/>
          <w:spacing w:val="-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record</w:t>
      </w:r>
      <w:r>
        <w:rPr>
          <w:rFonts w:ascii="Arial" w:hAnsi="Arial" w:cs="Arial" w:eastAsia="Arial"/>
          <w:sz w:val="18"/>
          <w:szCs w:val="18"/>
          <w:color w:val="3F7F8E"/>
          <w:spacing w:val="-22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event</w:t>
      </w:r>
      <w:r>
        <w:rPr>
          <w:rFonts w:ascii="Arial" w:hAnsi="Arial" w:cs="Arial" w:eastAsia="Arial"/>
          <w:sz w:val="18"/>
          <w:szCs w:val="18"/>
          <w:color w:val="3F7F8E"/>
          <w:spacing w:val="-31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1"/>
          <w:i/>
        </w:rPr>
        <w:t>start.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1"/>
        </w:rPr>
        <w:t>start,</w:t>
      </w:r>
      <w:r>
        <w:rPr>
          <w:rFonts w:ascii="Arial" w:hAnsi="Arial" w:cs="Arial" w:eastAsia="Arial"/>
          <w:sz w:val="18"/>
          <w:szCs w:val="18"/>
          <w:spacing w:val="2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step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ent.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ents,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start,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stop,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record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stop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ent.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aring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ents,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command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hyperlink r:id="rId4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6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entRecord()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7"/>
            <w:w w:val="86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record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ent.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recording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3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initializing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notice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pass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command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gument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(0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case).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gument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actually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useless.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really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interested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this,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stream.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function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HANDLE_ER</w:t>
      </w:r>
      <w:r>
        <w:rPr>
          <w:rFonts w:ascii="Arial" w:hAnsi="Arial" w:cs="Arial" w:eastAsia="Arial"/>
          <w:sz w:val="20"/>
          <w:szCs w:val="20"/>
          <w:spacing w:val="-8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OR()</w:t>
      </w:r>
      <w:r>
        <w:rPr>
          <w:rFonts w:ascii="Arial" w:hAnsi="Arial" w:cs="Arial" w:eastAsia="Arial"/>
          <w:sz w:val="20"/>
          <w:szCs w:val="20"/>
          <w:spacing w:val="2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around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commands.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ything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returning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error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67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ould</w:t>
      </w:r>
      <w:r>
        <w:rPr>
          <w:rFonts w:ascii="Arial" w:hAnsi="Arial" w:cs="Arial" w:eastAsia="Arial"/>
          <w:sz w:val="20"/>
          <w:szCs w:val="20"/>
          <w:spacing w:val="36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4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ent</w:t>
      </w:r>
      <w:r>
        <w:rPr>
          <w:rFonts w:ascii="Arial" w:hAnsi="Arial" w:cs="Arial" w:eastAsia="Arial"/>
          <w:sz w:val="20"/>
          <w:szCs w:val="20"/>
          <w:spacing w:val="41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API?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eteran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question: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timing</w:t>
      </w:r>
      <w:r>
        <w:rPr>
          <w:rFonts w:ascii="Arial" w:hAnsi="Arial" w:cs="Arial" w:eastAsia="Arial"/>
          <w:sz w:val="20"/>
          <w:szCs w:val="20"/>
          <w:spacing w:val="-1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standard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C,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clo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k()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tim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val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task?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really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question.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fundamental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ation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hyperlink r:id="rId46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ent</w:t>
        </w:r>
        <w:r>
          <w:rPr>
            <w:rFonts w:ascii="Arial" w:hAnsi="Arial" w:cs="Arial" w:eastAsia="Arial"/>
            <w:sz w:val="20"/>
            <w:szCs w:val="20"/>
            <w:color w:val="376F62"/>
            <w:spacing w:val="2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API</w:t>
        </w:r>
        <w:r>
          <w:rPr>
            <w:rFonts w:ascii="Arial" w:hAnsi="Arial" w:cs="Arial" w:eastAsia="Arial"/>
            <w:sz w:val="20"/>
            <w:szCs w:val="20"/>
            <w:color w:val="376F62"/>
            <w:spacing w:val="-7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functions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lies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ference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computation.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specific,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companion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vice,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CPU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computations.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doing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computation,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ait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finish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task,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inst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ead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continue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xt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3"/>
        </w:rPr>
        <w:t>still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orking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vious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call.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i/>
        </w:rPr>
        <w:t>asyn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i/>
        </w:rPr>
        <w:t>onous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feature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leads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inaccura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measuring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functions.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Therefore,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hyperlink r:id="rId4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ent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API</w:t>
        </w:r>
        <w:r>
          <w:rPr>
            <w:rFonts w:ascii="Arial" w:hAnsi="Arial" w:cs="Arial" w:eastAsia="Arial"/>
            <w:sz w:val="20"/>
            <w:szCs w:val="20"/>
            <w:color w:val="376F62"/>
            <w:spacing w:val="-9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needed.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20" w:right="690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cudaMalloc()</w:t>
      </w:r>
      <w:r>
        <w:rPr>
          <w:rFonts w:ascii="Arial" w:hAnsi="Arial" w:cs="Arial" w:eastAsia="Arial"/>
          <w:sz w:val="20"/>
          <w:szCs w:val="20"/>
          <w:color w:val="20435C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58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23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cudaMalloc(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cudaMalloc(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dev_c,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Just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allocate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hyperlink r:id="rId4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cudaMalloc()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  <w:i/>
        </w:rPr>
        <w:t>malloc()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command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tells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runtime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allocate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(Memory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GPU),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tead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(Memory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CPU).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pointer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points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ant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hold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address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wly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allocated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reasons,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modify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allocated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(GPU)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host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directly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language.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Instead,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need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</w:t>
      </w:r>
      <w:r>
        <w:rPr>
          <w:rFonts w:ascii="Arial" w:hAnsi="Arial" w:cs="Arial" w:eastAsia="Arial"/>
          <w:sz w:val="20"/>
          <w:szCs w:val="20"/>
          <w:spacing w:val="3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other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method</w:t>
      </w:r>
      <w:r>
        <w:rPr>
          <w:rFonts w:ascii="Arial" w:hAnsi="Arial" w:cs="Arial" w:eastAsia="Arial"/>
          <w:sz w:val="20"/>
          <w:szCs w:val="20"/>
          <w:spacing w:val="4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by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pointers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hyperlink r:id="rId4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cudaMemc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y()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3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method.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ay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pointers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xactly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pointer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xactly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Standard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attention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host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pointers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(usually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CPU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memory)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host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code,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cannot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vice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pointers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(usually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memory)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vice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40" w:lineRule="auto"/>
        <w:ind w:left="120" w:right="673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cudaMemc</w:t>
      </w:r>
      <w:r>
        <w:rPr>
          <w:rFonts w:ascii="Arial" w:hAnsi="Arial" w:cs="Arial" w:eastAsia="Arial"/>
          <w:sz w:val="20"/>
          <w:szCs w:val="20"/>
          <w:color w:val="20435C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y()</w:t>
      </w:r>
      <w:r>
        <w:rPr>
          <w:rFonts w:ascii="Arial" w:hAnsi="Arial" w:cs="Arial" w:eastAsia="Arial"/>
          <w:sz w:val="20"/>
          <w:szCs w:val="20"/>
          <w:color w:val="20435C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arrays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9"/>
          <w:i/>
        </w:rPr>
        <w:t>’a’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7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’b’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2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3348" w:right="3295" w:firstLine="-279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dev_a,</w:t>
      </w:r>
      <w:r>
        <w:rPr>
          <w:rFonts w:ascii="Arial" w:hAnsi="Arial" w:cs="Arial" w:eastAsia="Arial"/>
          <w:sz w:val="18"/>
          <w:szCs w:val="18"/>
          <w:spacing w:val="-22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a,</w:t>
      </w:r>
      <w:r>
        <w:rPr>
          <w:rFonts w:ascii="Arial" w:hAnsi="Arial" w:cs="Arial" w:eastAsia="Arial"/>
          <w:sz w:val="18"/>
          <w:szCs w:val="18"/>
          <w:spacing w:val="61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cudaMemcpyHostToDevice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20" w:lineRule="exact"/>
        <w:ind w:left="3348" w:right="3295" w:firstLine="-279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dev_b,</w:t>
      </w:r>
      <w:r>
        <w:rPr>
          <w:rFonts w:ascii="Arial" w:hAnsi="Arial" w:cs="Arial" w:eastAsia="Arial"/>
          <w:sz w:val="18"/>
          <w:szCs w:val="18"/>
          <w:spacing w:val="-22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b,</w:t>
      </w:r>
      <w:r>
        <w:rPr>
          <w:rFonts w:ascii="Arial" w:hAnsi="Arial" w:cs="Arial" w:eastAsia="Arial"/>
          <w:sz w:val="18"/>
          <w:szCs w:val="18"/>
          <w:spacing w:val="61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cudaMemcpyHostToDevice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section,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hyperlink r:id="rId5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cudaMemc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y()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27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vice.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command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typical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way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transferring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  <w:b/>
          <w:bCs/>
        </w:rPr>
        <w:t>between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b/>
          <w:bCs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b/>
          <w:bCs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b/>
          <w:bCs/>
        </w:rPr>
        <w:t>vice.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ain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5"/>
        </w:rPr>
        <w:t>similar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  <w:i/>
        </w:rPr>
        <w:t>memcpy()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requires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parameters.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first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gument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identifies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destination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pointer;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identifies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pointe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parameter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hyperlink r:id="rId5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cudaMemc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91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yHost</w:t>
        </w:r>
        <w:r>
          <w:rPr>
            <w:rFonts w:ascii="Arial" w:hAnsi="Arial" w:cs="Arial" w:eastAsia="Arial"/>
            <w:sz w:val="20"/>
            <w:szCs w:val="20"/>
            <w:color w:val="376F62"/>
            <w:spacing w:val="-15"/>
            <w:w w:val="91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oD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91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vice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telling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runtime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source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pointer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pointer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destination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pointer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vice</w:t>
      </w:r>
      <w:r>
        <w:rPr>
          <w:rFonts w:ascii="Arial" w:hAnsi="Arial" w:cs="Arial" w:eastAsia="Arial"/>
          <w:sz w:val="20"/>
          <w:szCs w:val="20"/>
          <w:color w:val="00000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pointe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-3"/>
          <w:w w:val="100"/>
          <w:b/>
          <w:bCs/>
        </w:rPr>
        <w:t>K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ernel</w:t>
      </w:r>
      <w:r>
        <w:rPr>
          <w:rFonts w:ascii="Arial" w:hAnsi="Arial" w:cs="Arial" w:eastAsia="Arial"/>
          <w:sz w:val="20"/>
          <w:szCs w:val="20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color w:val="20435C"/>
          <w:spacing w:val="-8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color w:val="20435C"/>
          <w:spacing w:val="-6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ocation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invocation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code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normal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represent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xamples.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point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6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More</w:t>
      </w:r>
      <w:r>
        <w:rPr>
          <w:rFonts w:ascii="Arial" w:hAnsi="Arial" w:cs="Arial" w:eastAsia="Arial"/>
          <w:sz w:val="20"/>
          <w:szCs w:val="20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cudaMemc</w:t>
      </w:r>
      <w:r>
        <w:rPr>
          <w:rFonts w:ascii="Arial" w:hAnsi="Arial" w:cs="Arial" w:eastAsia="Arial"/>
          <w:sz w:val="20"/>
          <w:szCs w:val="20"/>
          <w:color w:val="20435C"/>
          <w:spacing w:val="-3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y()</w:t>
      </w:r>
      <w:r>
        <w:rPr>
          <w:rFonts w:ascii="Arial" w:hAnsi="Arial" w:cs="Arial" w:eastAsia="Arial"/>
          <w:sz w:val="20"/>
          <w:szCs w:val="20"/>
          <w:color w:val="20435C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array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9"/>
          <w:i/>
        </w:rPr>
        <w:t>’c’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8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3348" w:right="3295" w:firstLine="-279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c,</w:t>
      </w:r>
      <w:r>
        <w:rPr>
          <w:rFonts w:ascii="Arial" w:hAnsi="Arial" w:cs="Arial" w:eastAsia="Arial"/>
          <w:sz w:val="18"/>
          <w:szCs w:val="18"/>
          <w:spacing w:val="66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dev_c,</w:t>
      </w:r>
      <w:r>
        <w:rPr>
          <w:rFonts w:ascii="Arial" w:hAnsi="Arial" w:cs="Arial" w:eastAsia="Arial"/>
          <w:sz w:val="18"/>
          <w:szCs w:val="18"/>
          <w:spacing w:val="-34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cudaMemcpyDeviceToHost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vious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section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seen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runtime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transfer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Host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vice,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transfer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host.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destination.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Therefore,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hyperlink r:id="rId5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cudaMemc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100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yD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vice</w:t>
        </w:r>
        <w:r>
          <w:rPr>
            <w:rFonts w:ascii="Arial" w:hAnsi="Arial" w:cs="Arial" w:eastAsia="Arial"/>
            <w:sz w:val="20"/>
            <w:szCs w:val="20"/>
            <w:color w:val="376F62"/>
            <w:spacing w:val="-16"/>
            <w:w w:val="10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oHost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2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Timing</w:t>
      </w:r>
      <w:r>
        <w:rPr>
          <w:rFonts w:ascii="Arial" w:hAnsi="Arial" w:cs="Arial" w:eastAsia="Arial"/>
          <w:sz w:val="20"/>
          <w:szCs w:val="20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Event</w:t>
      </w:r>
      <w:r>
        <w:rPr>
          <w:rFonts w:ascii="Arial" w:hAnsi="Arial" w:cs="Arial" w:eastAsia="Arial"/>
          <w:sz w:val="20"/>
          <w:szCs w:val="20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API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auto"/>
        <w:ind w:left="550" w:right="3834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stop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time,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display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timing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stop,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cudaEventSynchronize(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3"/>
          <w:w w:val="13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elapsedTime;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4424" w:right="3404" w:firstLine="-387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cudaEventElapsedTime(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elapsedTime,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tabs>
          <w:tab w:pos="35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generate: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%3.1f</w:t>
      </w:r>
      <w:r>
        <w:rPr>
          <w:rFonts w:ascii="Arial" w:hAnsi="Arial" w:cs="Arial" w:eastAsia="Arial"/>
          <w:sz w:val="18"/>
          <w:szCs w:val="18"/>
          <w:color w:val="3F70A0"/>
          <w:spacing w:val="-11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9"/>
        </w:rPr>
        <w:t>ms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elapsedTime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seen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declare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record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hyperlink r:id="rId5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6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ent</w:t>
        </w:r>
        <w:r>
          <w:rPr>
            <w:rFonts w:ascii="Arial" w:hAnsi="Arial" w:cs="Arial" w:eastAsia="Arial"/>
            <w:sz w:val="20"/>
            <w:szCs w:val="20"/>
            <w:color w:val="376F62"/>
            <w:spacing w:val="41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API</w:t>
        </w:r>
        <w:r>
          <w:rPr>
            <w:rFonts w:ascii="Arial" w:hAnsi="Arial" w:cs="Arial" w:eastAsia="Arial"/>
            <w:sz w:val="20"/>
            <w:szCs w:val="20"/>
            <w:color w:val="376F62"/>
            <w:spacing w:val="9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elaborate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uch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tool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measure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performance.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declare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stop.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ginning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record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record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stop.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step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calculate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elapsed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ents.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ain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hyperlink r:id="rId5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6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entRecord()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28"/>
            <w:w w:val="86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instruct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runtime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record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stop.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proceed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step,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elapsed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time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command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hyperlink r:id="rId5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10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entElapsed</w:t>
        </w:r>
        <w:r>
          <w:rPr>
            <w:rFonts w:ascii="Arial" w:hAnsi="Arial" w:cs="Arial" w:eastAsia="Arial"/>
            <w:sz w:val="20"/>
            <w:szCs w:val="20"/>
            <w:color w:val="376F62"/>
            <w:spacing w:val="-7"/>
            <w:w w:val="10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ime()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language,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though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characteristics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mentioned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asynchronous.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Suppose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matrices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multiplication,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host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calls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computation.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proceeds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instead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aiting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GPU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finish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recorded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finishes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erything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5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entRecord()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address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problem,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calls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90"/>
        </w:rPr>
        <w:t> </w:t>
      </w:r>
      <w:hyperlink r:id="rId5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entSynchronize()</w:t>
        </w:r>
        <w:r>
          <w:rPr>
            <w:rFonts w:ascii="Arial" w:hAnsi="Arial" w:cs="Arial" w:eastAsia="Arial"/>
            <w:sz w:val="20"/>
            <w:szCs w:val="20"/>
            <w:color w:val="376F62"/>
            <w:spacing w:val="-6"/>
            <w:w w:val="9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synchronize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stop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ent.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hyperlink r:id="rId6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cudaE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1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entSynchronize()</w:t>
        </w:r>
        <w:r>
          <w:rPr>
            <w:rFonts w:ascii="Arial" w:hAnsi="Arial" w:cs="Arial" w:eastAsia="Arial"/>
            <w:sz w:val="20"/>
            <w:szCs w:val="20"/>
            <w:color w:val="376F62"/>
            <w:spacing w:val="-6"/>
            <w:w w:val="91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essentially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instructing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runtime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barrier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1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ecuting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further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instructions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GPU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reached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stop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ent.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eat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orth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mentioning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implemented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GPU.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ed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unreliable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attempt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ents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copies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olving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include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include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copies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stop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ent.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ything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included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could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unreliable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10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cudaFree()</w:t>
      </w:r>
      <w:r>
        <w:rPr>
          <w:rFonts w:ascii="Arial" w:hAnsi="Arial" w:cs="Arial" w:eastAsia="Arial"/>
          <w:sz w:val="20"/>
          <w:szCs w:val="20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auto"/>
        <w:ind w:left="550" w:right="523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destroy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events</w:t>
      </w:r>
      <w:r>
        <w:rPr>
          <w:rFonts w:ascii="Arial" w:hAnsi="Arial" w:cs="Arial" w:eastAsia="Arial"/>
          <w:sz w:val="18"/>
          <w:szCs w:val="18"/>
          <w:color w:val="3F7F8E"/>
          <w:spacing w:val="-16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hyperlink r:id="rId6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cudaMalloc()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occur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  <w:i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  <w:i/>
        </w:rPr>
        <w:t>ee()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free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vice.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absolutely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right.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free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allocated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vice,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command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8"/>
        </w:rPr>
        <w:t> </w:t>
      </w:r>
      <w:hyperlink r:id="rId6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cudaFree()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88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instead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free().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4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finish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free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allocate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CPU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79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21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21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whether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95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4.140888pt;width:468pt;height:.1pt;mso-position-horizontal-relative:page;mso-position-vertical-relative:paragraph;z-index:-2314" coordorigin="1440,483" coordsize="9360,2">
            <v:shape style="position:absolute;left:1440;top:483;width:9360;height:2" coordorigin="1440,483" coordsize="9360,0" path="m1440,483l10800,48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CPU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GPU</w:t>
      </w:r>
      <w:r>
        <w:rPr>
          <w:rFonts w:ascii="Arial" w:hAnsi="Arial" w:cs="Arial" w:eastAsia="Arial"/>
          <w:sz w:val="20"/>
          <w:szCs w:val="20"/>
          <w:spacing w:val="-11"/>
          <w:w w:val="9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due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small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dition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Blo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learned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concepts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last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xample.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Starting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learn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write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xplore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potential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VA-GPU-N1.cu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Blo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Recall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56"/>
          <w:footerReference w:type="even" r:id="rId57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call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ernels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triple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brac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xplained.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first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tells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ernel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instruction.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launch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&lt;&lt;&lt;16,1&gt;&gt;&gt;,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essentially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creating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copies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ernel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parallel.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ocations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80.861893pt;width:468pt;height:.1pt;mso-position-horizontal-relative:page;mso-position-vertical-relative:paragraph;z-index:-2313" coordorigin="1440,1617" coordsize="9360,2">
            <v:shape style="position:absolute;left:1440;top:1617;width:9360;height:2" coordorigin="1440,1617" coordsize="9360,0" path="m1440,1617l10800,161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anized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one-dimensional,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o-dimensional,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three-dimensional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dimensional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three-dimensional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grid?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stick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one-dimensional?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turned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dimensional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domains,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matrices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multiplication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(don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xist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image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aster),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often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enient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dimensional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xing.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Right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idia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65536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dimension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grid,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total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65536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65536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65536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books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refer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grid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o-dimensions.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books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(including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ficial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Guide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vided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NVIDIA)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suggest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grid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three-dimensional.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older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units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werful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enough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three-dimensions.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Therefore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older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books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might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only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o-dimensional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werful,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GPUs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utilize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three-dimensional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42.754871pt;width:468pt;height:.1pt;mso-position-horizontal-relative:page;mso-position-vertical-relative:paragraph;z-index:-2312" coordorigin="1440,855" coordsize="9360,2">
            <v:shape style="position:absolute;left:1440;top:855;width:9360;height:2" coordorigin="1440,855" coordsize="9360,0" path="m1440,855l10800,855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whether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three-dimensional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please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source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Capability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entry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2.x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3.x,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supports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three-dimensional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less,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o-dimensional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download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enum_gpu.cu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blockIdx.x;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c[tid]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5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numBlock;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8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-60"/>
          <w:w w:val="18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blocks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0" w:lineRule="auto"/>
        <w:ind w:left="120" w:right="67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mentioned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one,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three-dimensional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grids.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ferent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ocks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runtime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blockIdx.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blockIdx</w:t>
      </w:r>
      <w:r>
        <w:rPr>
          <w:rFonts w:ascii="Arial" w:hAnsi="Arial" w:cs="Arial" w:eastAsia="Arial"/>
          <w:sz w:val="20"/>
          <w:szCs w:val="20"/>
          <w:spacing w:val="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three-component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identified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one-dimensional,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o-dimensional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three-dimensional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component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blockIdx.x,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blockIdx.y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blockIdx.z.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blockIdx.x;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doing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task,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eep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track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blocks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ernel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bring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blockIdx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track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numBlock;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8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-60"/>
          <w:w w:val="18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blocks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(1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block)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simultaneously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after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finish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necessary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block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only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Normall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refore,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computation.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adding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stride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loop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finish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round.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total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2.3.3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w w:val="110"/>
        </w:rPr>
        <w:t>numBlock,numThread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Except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ocation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erything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same.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calling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numBlock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numTh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spacing w:val="7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numThread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1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example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25.122919pt;width:468pt;height:.1pt;mso-position-horizontal-relative:page;mso-position-vertical-relative:paragraph;z-index:-2311" coordorigin="1440,502" coordsize="9360,2">
            <v:shape style="position:absolute;left:1440;top:502;width:9360;height:2" coordorigin="1440,502" coordsize="9360,0" path="m1440,502l10800,5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numBlock</w:t>
      </w:r>
      <w:r>
        <w:rPr>
          <w:rFonts w:ascii="Arial" w:hAnsi="Arial" w:cs="Arial" w:eastAsia="Arial"/>
          <w:sz w:val="18"/>
          <w:szCs w:val="18"/>
          <w:color w:val="007021"/>
          <w:spacing w:val="-22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128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example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multiple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blocks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20" w:right="330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dition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Blo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ks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Threads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68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VA-GPU-NN.cu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84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2.4.1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Threads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aunch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multiple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blocks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programs.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time,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blocks.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runtime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block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Recall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w w:val="110"/>
        </w:rPr>
        <w:t>numBlock,numThread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numBlock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128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numThread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remain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Here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comes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question,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anization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system?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blocks?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other?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bear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Just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three-dimensional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one,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dimensional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blocks.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grid,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Right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high-end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idia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GPUs,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1024.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really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careful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here,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1024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not</w:t>
      </w:r>
      <w:r>
        <w:rPr>
          <w:rFonts w:ascii="Arial" w:hAnsi="Arial" w:cs="Arial" w:eastAsia="Arial"/>
          <w:sz w:val="20"/>
          <w:szCs w:val="20"/>
          <w:spacing w:val="15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per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dimension</w:t>
      </w:r>
      <w:r>
        <w:rPr>
          <w:rFonts w:ascii="Arial" w:hAnsi="Arial" w:cs="Arial" w:eastAsia="Arial"/>
          <w:sz w:val="20"/>
          <w:szCs w:val="20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idia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year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old,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512.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query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maxThreadsPerBlock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properties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number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2.4.2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63"/>
          <w:footerReference w:type="even" r:id="rId64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42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4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4"/>
          <w:w w:val="134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numBlock;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c[tid]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5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6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numBlock;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2"/>
          <w:i/>
          <w:position w:val="0"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6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67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Just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uilt-in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grid,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threadIdx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ind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x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threads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threadIdx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three-component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each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element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threadIdx.x,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threadIdx,y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threadIdx.z.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4"/>
          <w:w w:val="134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numBlock;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handles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Recall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earlier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blockIdx.x</w:t>
      </w:r>
      <w:r>
        <w:rPr>
          <w:rFonts w:ascii="Arial" w:hAnsi="Arial" w:cs="Arial" w:eastAsia="Arial"/>
          <w:sz w:val="20"/>
          <w:szCs w:val="20"/>
          <w:spacing w:val="1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eep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track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blockId,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threadId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numBlock;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2"/>
          <w:i/>
          <w:position w:val="0"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6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0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4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0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ultaneousl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after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computation,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total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total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number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2.4.3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7"/>
        </w:rPr>
        <w:t>add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w w:val="110"/>
        </w:rPr>
        <w:t>numBlock,numThread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Except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ocation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erything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else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same.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calling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numBlock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19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numTh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ead</w:t>
      </w:r>
      <w:r>
        <w:rPr>
          <w:rFonts w:ascii="Arial" w:hAnsi="Arial" w:cs="Arial" w:eastAsia="Arial"/>
          <w:sz w:val="20"/>
          <w:szCs w:val="20"/>
          <w:spacing w:val="7"/>
          <w:w w:val="92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254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numThread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128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example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we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multiple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threads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2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numBlock</w:t>
      </w:r>
      <w:r>
        <w:rPr>
          <w:rFonts w:ascii="Arial" w:hAnsi="Arial" w:cs="Arial" w:eastAsia="Arial"/>
          <w:sz w:val="18"/>
          <w:szCs w:val="18"/>
          <w:color w:val="007021"/>
          <w:spacing w:val="-22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128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7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example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multiple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blocks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2310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2309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4886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THREAD</w:t>
      </w:r>
      <w:r>
        <w:rPr>
          <w:rFonts w:ascii="Arial" w:hAnsi="Arial" w:cs="Arial" w:eastAsia="Arial"/>
          <w:sz w:val="49"/>
          <w:szCs w:val="49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-20"/>
          <w:w w:val="101"/>
          <w:b/>
          <w:bCs/>
        </w:rPr>
        <w:t>D</w:t>
      </w:r>
      <w:r>
        <w:rPr>
          <w:rFonts w:ascii="Arial" w:hAnsi="Arial" w:cs="Arial" w:eastAsia="Arial"/>
          <w:sz w:val="49"/>
          <w:szCs w:val="49"/>
          <w:spacing w:val="-40"/>
          <w:w w:val="101"/>
          <w:b/>
          <w:bCs/>
        </w:rPr>
        <w:t>V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ANCE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634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wled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chapter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hyperlink r:id="rId6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1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BY</w:t>
        </w:r>
        <w:r>
          <w:rPr>
            <w:rFonts w:ascii="Arial" w:hAnsi="Arial" w:cs="Arial" w:eastAsia="Arial"/>
            <w:sz w:val="20"/>
            <w:szCs w:val="20"/>
            <w:color w:val="376F62"/>
            <w:spacing w:val="2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EXAMPLE: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An</w:t>
        </w:r>
        <w:r>
          <w:rPr>
            <w:rFonts w:ascii="Arial" w:hAnsi="Arial" w:cs="Arial" w:eastAsia="Arial"/>
            <w:sz w:val="20"/>
            <w:szCs w:val="20"/>
            <w:color w:val="376F62"/>
            <w:spacing w:val="1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4"/>
          </w:rPr>
          <w:t>Introduction</w:t>
        </w:r>
        <w:r>
          <w:rPr>
            <w:rFonts w:ascii="Arial" w:hAnsi="Arial" w:cs="Arial" w:eastAsia="Arial"/>
            <w:sz w:val="20"/>
            <w:szCs w:val="20"/>
            <w:color w:val="376F62"/>
            <w:spacing w:val="18"/>
            <w:w w:val="94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to</w:t>
        </w:r>
        <w:r>
          <w:rPr>
            <w:rFonts w:ascii="Arial" w:hAnsi="Arial" w:cs="Arial" w:eastAsia="Arial"/>
            <w:sz w:val="20"/>
            <w:szCs w:val="20"/>
            <w:color w:val="376F62"/>
            <w:spacing w:val="2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General-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</w:hyperlink>
      <w:hyperlink r:id="rId6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Purpose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GPU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Programming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written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Jason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Sanders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ard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Kandrot,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published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Addison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esl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yright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1993-2010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Corporation.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rights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educational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hyperlink r:id="rId7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NVIDIA</w:t>
        </w:r>
        <w:r>
          <w:rPr>
            <w:rFonts w:ascii="Arial" w:hAnsi="Arial" w:cs="Arial" w:eastAsia="Arial"/>
            <w:sz w:val="20"/>
            <w:szCs w:val="20"/>
            <w:color w:val="376F62"/>
            <w:spacing w:val="3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Corporation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28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Dot</w:t>
      </w:r>
      <w:r>
        <w:rPr>
          <w:rFonts w:ascii="Arial" w:hAnsi="Arial" w:cs="Arial" w:eastAsia="Arial"/>
          <w:sz w:val="28"/>
          <w:szCs w:val="28"/>
          <w:color w:val="20435C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computation.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ector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product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product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into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steps.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first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multiplication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process.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step,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return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elements</w:t>
      </w:r>
      <w:r>
        <w:rPr>
          <w:rFonts w:ascii="Arial" w:hAnsi="Arial" w:cs="Arial" w:eastAsia="Arial"/>
          <w:sz w:val="20"/>
          <w:szCs w:val="20"/>
          <w:spacing w:val="4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multiplication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CPU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adding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82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Dot-GM.cu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20" w:footer="681" w:top="1480" w:bottom="880" w:left="1320" w:right="1320"/>
          <w:headerReference w:type="odd" r:id="rId65"/>
          <w:footerReference w:type="odd" r:id="rId66"/>
          <w:footerReference w:type="even" r:id="rId67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9"/>
        </w:rPr>
        <w:t>dot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57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numThread;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8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c[tid]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-1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7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  <w:position w:val="0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08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  <w:position w:val="2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4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4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4"/>
          <w:w w:val="124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  <w:position w:val="2"/>
        </w:rPr>
        <w:t>numBlock;</w:t>
      </w:r>
      <w:r>
        <w:rPr>
          <w:rFonts w:ascii="Arial" w:hAnsi="Arial" w:cs="Arial" w:eastAsia="Arial"/>
          <w:sz w:val="18"/>
          <w:szCs w:val="18"/>
          <w:color w:val="000000"/>
          <w:spacing w:val="-30"/>
          <w:w w:val="124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  <w:position w:val="2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8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5"/>
          <w:i/>
          <w:position w:val="2"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-60"/>
          <w:w w:val="185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pretty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straight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ard.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corresponding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job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time,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unprocessed,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runtime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round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0"/>
        </w:rPr>
        <w:t>main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641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   </w:t>
      </w:r>
      <w:r>
        <w:rPr>
          <w:rFonts w:ascii="Arial" w:hAnsi="Arial" w:cs="Arial" w:eastAsia="Arial"/>
          <w:sz w:val="18"/>
          <w:szCs w:val="18"/>
          <w:color w:val="8E2100"/>
          <w:spacing w:val="24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4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4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sum,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566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   </w:t>
      </w:r>
      <w:r>
        <w:rPr>
          <w:rFonts w:ascii="Arial" w:hAnsi="Arial" w:cs="Arial" w:eastAsia="Arial"/>
          <w:sz w:val="18"/>
          <w:szCs w:val="18"/>
          <w:color w:val="8E2100"/>
          <w:spacing w:val="41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2"/>
        </w:rPr>
        <w:t>dev_c;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534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side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49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512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34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2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34"/>
          <w:i/>
        </w:rPr>
        <w:t>fill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2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64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host</w:t>
      </w:r>
      <w:r>
        <w:rPr>
          <w:rFonts w:ascii="Arial" w:hAnsi="Arial" w:cs="Arial" w:eastAsia="Arial"/>
          <w:sz w:val="18"/>
          <w:szCs w:val="18"/>
          <w:color w:val="3F7F8E"/>
          <w:spacing w:val="6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with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data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63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a[i]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9"/>
        </w:rPr>
        <w:t>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b[i]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start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timer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cudaEvent_t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start,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stop;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550" w:right="426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2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6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23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cudaMalloc(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cudaMalloc(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dev_c,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arrays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9"/>
          <w:i/>
        </w:rPr>
        <w:t>’a’</w:t>
      </w:r>
      <w:r>
        <w:rPr>
          <w:rFonts w:ascii="Arial" w:hAnsi="Arial" w:cs="Arial" w:eastAsia="Arial"/>
          <w:sz w:val="18"/>
          <w:szCs w:val="18"/>
          <w:color w:val="3F7F8E"/>
          <w:spacing w:val="18"/>
          <w:w w:val="17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’b’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20"/>
          <w:w w:val="15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38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dev_a,</w:t>
      </w:r>
      <w:r>
        <w:rPr>
          <w:rFonts w:ascii="Arial" w:hAnsi="Arial" w:cs="Arial" w:eastAsia="Arial"/>
          <w:sz w:val="18"/>
          <w:szCs w:val="18"/>
          <w:spacing w:val="-22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a,</w:t>
      </w:r>
      <w:r>
        <w:rPr>
          <w:rFonts w:ascii="Arial" w:hAnsi="Arial" w:cs="Arial" w:eastAsia="Arial"/>
          <w:sz w:val="18"/>
          <w:szCs w:val="18"/>
          <w:spacing w:val="61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cudaMemcpyHostToDevice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cudaMemcpy(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cudaMemcpyHostToDevice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9"/>
        </w:rPr>
        <w:t>dot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w w:val="110"/>
        </w:rPr>
        <w:t>numBlock,numThread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array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9"/>
          <w:i/>
        </w:rPr>
        <w:t>’c’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8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c,</w:t>
      </w:r>
      <w:r>
        <w:rPr>
          <w:rFonts w:ascii="Arial" w:hAnsi="Arial" w:cs="Arial" w:eastAsia="Arial"/>
          <w:sz w:val="18"/>
          <w:szCs w:val="18"/>
          <w:spacing w:val="66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dev_c,</w:t>
      </w:r>
      <w:r>
        <w:rPr>
          <w:rFonts w:ascii="Arial" w:hAnsi="Arial" w:cs="Arial" w:eastAsia="Arial"/>
          <w:sz w:val="18"/>
          <w:szCs w:val="18"/>
          <w:spacing w:val="-34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cudaMemcpyDeviceToHost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550" w:right="3834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stop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time,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display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timing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stop,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cudaEventSynchronize(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3"/>
          <w:w w:val="13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elapsedTime;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4424" w:right="3404" w:firstLine="-387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cudaEventElapsedTime(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elapsedTime,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tabs>
          <w:tab w:pos="35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generate: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%3.1f</w:t>
      </w:r>
      <w:r>
        <w:rPr>
          <w:rFonts w:ascii="Arial" w:hAnsi="Arial" w:cs="Arial" w:eastAsia="Arial"/>
          <w:sz w:val="18"/>
          <w:szCs w:val="18"/>
          <w:color w:val="3F70A0"/>
          <w:spacing w:val="-11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9"/>
        </w:rPr>
        <w:t>ms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elapsedTime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finish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side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2"/>
        </w:rPr>
        <w:t>c[i];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tabs>
          <w:tab w:pos="3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2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sum_squares(x)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ab/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43"/>
          <w:i/>
        </w:rPr>
        <w:t>(x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i/>
          <w:position w:val="0"/>
        </w:rPr>
        <w:t>(x+1)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i/>
          <w:position w:val="0"/>
        </w:rPr>
        <w:t>(2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  <w:position w:val="0"/>
        </w:rPr>
        <w:t>x+1)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i/>
          <w:position w:val="0"/>
        </w:rPr>
        <w:t>6)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2"/>
        </w:rPr>
        <w:t>Does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GPU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%.6g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5"/>
        </w:rPr>
        <w:t>%.6g?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sum,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0"/>
        </w:rPr>
        <w:t>sum_squares(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)(N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  <w:position w:val="0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side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dev_a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even" r:id="rId71"/>
          <w:headerReference w:type="odd" r:id="rId72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550" w:right="534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dev_b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dev_c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550" w:right="577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side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79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21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21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xample.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allocate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matrices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vice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transfer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vice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get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6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point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out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ferences.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4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4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sum,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dev_a,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2"/>
        </w:rPr>
        <w:t>dev_b,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2"/>
        </w:rPr>
        <w:t>dev_c;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First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pointer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pointers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enough.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returning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Therefore,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pointer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pointing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essential.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finish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side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sum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2"/>
        </w:rPr>
        <w:t>c[i];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ference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returned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simply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code.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Notice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loop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outside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interfere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58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adding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tabs>
          <w:tab w:pos="3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2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</w:rPr>
        <w:t>sum_squares(x)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i/>
        </w:rPr>
        <w:tab/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43"/>
          <w:i/>
        </w:rPr>
        <w:t>(x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i/>
          <w:position w:val="0"/>
        </w:rPr>
        <w:t>(x+1)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i/>
          <w:position w:val="0"/>
        </w:rPr>
        <w:t>(2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1"/>
          <w:i/>
          <w:position w:val="0"/>
        </w:rPr>
        <w:t>x+1)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i/>
          <w:position w:val="0"/>
        </w:rPr>
        <w:t>6)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2"/>
        </w:rPr>
        <w:t>Does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GPU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color w:val="3F70A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%.6g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5"/>
        </w:rPr>
        <w:t>%.6g?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sum,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51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0"/>
        </w:rPr>
        <w:t>sum_squares(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1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)(N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  <w:position w:val="0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34.754894pt;width:468pt;height:.1pt;mso-position-horizontal-relative:page;mso-position-vertical-relative:paragraph;z-index:-2308" coordorigin="1440,695" coordsize="9360,2">
            <v:shape style="position:absolute;left:1440;top:695;width:9360;height:2" coordorigin="1440,695" coordsize="9360,0" path="m1440,695l10800,69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people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amiliar</w:t>
      </w:r>
      <w:r>
        <w:rPr>
          <w:rFonts w:ascii="Arial" w:hAnsi="Arial" w:cs="Arial" w:eastAsia="Arial"/>
          <w:sz w:val="20"/>
          <w:szCs w:val="20"/>
          <w:spacing w:val="-8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discrete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math,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apprehend.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ver</w:t>
      </w:r>
      <w:r>
        <w:rPr>
          <w:rFonts w:ascii="Arial" w:hAnsi="Arial" w:cs="Arial" w:eastAsia="Arial"/>
          <w:sz w:val="20"/>
          <w:szCs w:val="20"/>
          <w:spacing w:val="2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20" w:right="414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ector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Dot</w:t>
      </w:r>
      <w:r>
        <w:rPr>
          <w:rFonts w:ascii="Arial" w:hAnsi="Arial" w:cs="Arial" w:eastAsia="Arial"/>
          <w:sz w:val="28"/>
          <w:szCs w:val="28"/>
          <w:color w:val="20435C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oduct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vious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might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question: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whole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array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CPU?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them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ell,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reduction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98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A.</w:t>
      </w:r>
      <w:r>
        <w:rPr>
          <w:rFonts w:ascii="Arial" w:hAnsi="Arial" w:cs="Arial" w:eastAsia="Arial"/>
          <w:sz w:val="20"/>
          <w:szCs w:val="20"/>
          <w:spacing w:val="-13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chapte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reduction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A.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But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proceed,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something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create,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runtime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gion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shared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declaring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ariables,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u w:val="single" w:color="000000"/>
        </w:rPr>
        <w:t>   </w:t>
      </w:r>
      <w:r>
        <w:rPr>
          <w:rFonts w:ascii="Arial" w:hAnsi="Arial" w:cs="Arial" w:eastAsia="Arial"/>
          <w:sz w:val="20"/>
          <w:szCs w:val="20"/>
          <w:spacing w:val="17"/>
          <w:w w:val="92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sha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3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reside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Thread,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question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hierarc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anize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question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mind.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benefit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anize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declare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reside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odd" r:id="rId73"/>
          <w:footerReference w:type="even" r:id="rId7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launched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shar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this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means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modify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their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cannot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modify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assigned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blocks.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us?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gion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xplore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acilitate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collaboration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Another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global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tends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wer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than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global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ideal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choice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ser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cache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3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cache-pe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-block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reduction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5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ector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Reduction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Dot-SM.cu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9"/>
        </w:rPr>
        <w:t>dot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b,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c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2" w:after="0" w:line="240" w:lineRule="auto"/>
        <w:ind w:left="550" w:right="-67"/>
        <w:jc w:val="left"/>
        <w:tabs>
          <w:tab w:pos="16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5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cache[numThread];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627" w:space="107"/>
            <w:col w:w="7866"/>
          </w:cols>
        </w:sectPr>
      </w:pPr>
      <w:rPr/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6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11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7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"/>
          <w:w w:val="15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tid</w:t>
      </w:r>
      <w:r>
        <w:rPr>
          <w:rFonts w:ascii="Arial" w:hAnsi="Arial" w:cs="Arial" w:eastAsia="Arial"/>
          <w:sz w:val="18"/>
          <w:szCs w:val="18"/>
          <w:color w:val="000000"/>
          <w:spacing w:val="52"/>
          <w:w w:val="15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57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numThread;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connect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3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2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2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32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cacheIndex</w:t>
      </w:r>
      <w:r>
        <w:rPr>
          <w:rFonts w:ascii="Arial" w:hAnsi="Arial" w:cs="Arial" w:eastAsia="Arial"/>
          <w:sz w:val="18"/>
          <w:szCs w:val="18"/>
          <w:color w:val="000000"/>
          <w:spacing w:val="-28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threadIdx.x;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temp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temp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-1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7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  <w:position w:val="0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  <w:position w:val="2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numBlock;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increase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set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values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cache[cacheIndex]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temp;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synchronize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threads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4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4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reductions,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numThread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must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power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2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because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following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code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5"/>
        </w:rPr>
        <w:t>numThread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(cacheIndex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cache[cacheIndex]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cache[cacheIndex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0"/>
        </w:rPr>
        <w:t>i];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write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global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(cacheIndex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47" w:right="587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1"/>
        </w:rPr>
        <w:t>c[blockIdx.x]</w:t>
      </w:r>
      <w:r>
        <w:rPr>
          <w:rFonts w:ascii="Arial" w:hAnsi="Arial" w:cs="Arial" w:eastAsia="Arial"/>
          <w:sz w:val="18"/>
          <w:szCs w:val="18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cache[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2" w:after="0" w:line="240" w:lineRule="auto"/>
        <w:ind w:left="550" w:right="-67"/>
        <w:jc w:val="left"/>
        <w:tabs>
          <w:tab w:pos="16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5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cache[numThread];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627" w:space="107"/>
            <w:col w:w="7866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e,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declared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cache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cache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sum.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size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numThre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place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sum.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creati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ng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numBlock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copies.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compiler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block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meaning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declare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temp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2"/>
        </w:rPr>
        <w:t>(tid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7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temp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-1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7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  <w:position w:val="0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  <w:position w:val="2"/>
        </w:rPr>
        <w:t>tid</w:t>
      </w:r>
      <w:r>
        <w:rPr>
          <w:rFonts w:ascii="Arial" w:hAnsi="Arial" w:cs="Arial" w:eastAsia="Arial"/>
          <w:sz w:val="18"/>
          <w:szCs w:val="18"/>
          <w:spacing w:val="23"/>
          <w:w w:val="16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3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numBlock;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2"/>
        </w:rPr>
        <w:t>increase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total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43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  <w:position w:val="2"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4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  <w:position w:val="2"/>
        </w:rPr>
        <w:t>grid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actual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product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seen</w:t>
      </w:r>
      <w:r>
        <w:rPr>
          <w:rFonts w:ascii="Arial" w:hAnsi="Arial" w:cs="Arial" w:eastAsia="Arial"/>
          <w:sz w:val="20"/>
          <w:szCs w:val="20"/>
          <w:spacing w:val="2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global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ference.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instead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8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9"/>
        </w:rPr>
        <w:t>c[tid]</w:t>
      </w:r>
      <w:r>
        <w:rPr>
          <w:rFonts w:ascii="Arial" w:hAnsi="Arial" w:cs="Arial" w:eastAsia="Arial"/>
          <w:sz w:val="18"/>
          <w:szCs w:val="18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-1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7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  <w:position w:val="0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75"/>
          <w:footerReference w:type="even" r:id="rId76"/>
          <w:pgSz w:w="12240" w:h="15840"/>
        </w:sectPr>
      </w:pPr>
      <w:rPr/>
    </w:p>
    <w:p>
      <w:pPr>
        <w:spacing w:before="25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temp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a[tid]</w:t>
      </w:r>
      <w:r>
        <w:rPr>
          <w:rFonts w:ascii="Arial" w:hAnsi="Arial" w:cs="Arial" w:eastAsia="Arial"/>
          <w:sz w:val="18"/>
          <w:szCs w:val="18"/>
          <w:color w:val="000000"/>
          <w:spacing w:val="-1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7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  <w:position w:val="0"/>
        </w:rPr>
        <w:t>b[tid];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668" w:space="313"/>
            <w:col w:w="8619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reason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causes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ference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finding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xample.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vious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xample,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returning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xactly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size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input,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enough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space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store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multiplication</w:t>
      </w:r>
      <w:r>
        <w:rPr>
          <w:rFonts w:ascii="Arial" w:hAnsi="Arial" w:cs="Arial" w:eastAsia="Arial"/>
          <w:sz w:val="20"/>
          <w:szCs w:val="20"/>
          <w:spacing w:val="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less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dimension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places.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xactly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storage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place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bring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1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notice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seen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synchronize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threads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4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4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4"/>
          <w:i/>
        </w:rPr>
        <w:t>block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learning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measure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mance,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cudaE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entSynch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onize()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synchronize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stop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ent.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48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syncth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eads()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similar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cudaE</w:t>
      </w:r>
      <w:r>
        <w:rPr>
          <w:rFonts w:ascii="Arial" w:hAnsi="Arial" w:cs="Arial" w:eastAsia="Arial"/>
          <w:sz w:val="20"/>
          <w:szCs w:val="20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entSynch</w:t>
      </w:r>
      <w:r>
        <w:rPr>
          <w:rFonts w:ascii="Arial" w:hAnsi="Arial" w:cs="Arial" w:eastAsia="Arial"/>
          <w:sz w:val="20"/>
          <w:szCs w:val="20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onize()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acilitate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munication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collaboration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ay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synchronize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them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ory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another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further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tation,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finish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before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9"/>
        </w:rPr>
      </w:r>
      <w:r>
        <w:rPr>
          <w:rFonts w:ascii="Arial" w:hAnsi="Arial" w:cs="Arial" w:eastAsia="Arial"/>
          <w:sz w:val="20"/>
          <w:szCs w:val="20"/>
          <w:w w:val="89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w w:val="100"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-17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17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syncthread()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essential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ly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barrier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ecuting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further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mand.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finished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ecuting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syncthread(),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18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filled,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reduction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reductions,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numThread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must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power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2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</w:rPr>
        <w:t>because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following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code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5"/>
        </w:rPr>
        <w:t>numThread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while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(i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(cacheIndex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i)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cache[cacheIndex]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cache[cacheIndex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30"/>
        </w:rPr>
        <w:t>i];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Suppose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cache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256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128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cache[a]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cache[a+128]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cache[a].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second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iteration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64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cache[a]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cache[a+64]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cache[a].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log2(numThread)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sum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cache.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really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careful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synchronize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3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Finall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write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global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write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global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(cacheIndex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47" w:right="587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1"/>
        </w:rPr>
        <w:t>c[blockIdx.x]</w:t>
      </w:r>
      <w:r>
        <w:rPr>
          <w:rFonts w:ascii="Arial" w:hAnsi="Arial" w:cs="Arial" w:eastAsia="Arial"/>
          <w:sz w:val="18"/>
          <w:szCs w:val="18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cache[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5" w:after="0" w:line="240" w:lineRule="auto"/>
        <w:ind w:left="120" w:right="70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general,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ery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similar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global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ersion.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ference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point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550" w:right="329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2"/>
        </w:rPr>
        <w:t>partial_c</w:t>
      </w:r>
      <w:r>
        <w:rPr>
          <w:rFonts w:ascii="Arial" w:hAnsi="Arial" w:cs="Arial" w:eastAsia="Arial"/>
          <w:sz w:val="18"/>
          <w:szCs w:val="18"/>
          <w:spacing w:val="37"/>
          <w:w w:val="14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  <w:position w:val="0"/>
        </w:rPr>
        <w:t>numBlock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  <w:position w:val="0"/>
        </w:rPr>
        <w:t>cudaMalloc(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dev_partial_c,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3312" w:right="329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08"/>
        </w:rPr>
        <w:t>numBlock</w:t>
      </w:r>
      <w:r>
        <w:rPr>
          <w:rFonts w:ascii="Arial" w:hAnsi="Arial" w:cs="Arial" w:eastAsia="Arial"/>
          <w:sz w:val="18"/>
          <w:szCs w:val="18"/>
          <w:color w:val="666666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7021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sets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pointers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pointer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array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output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array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smaller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block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write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numBlock.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Another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point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orth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mentioning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numBlock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instead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assign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65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8"/>
          <w:i/>
        </w:rPr>
        <w:t>imin(a,b)</w:t>
      </w:r>
      <w:r>
        <w:rPr>
          <w:rFonts w:ascii="Arial" w:hAnsi="Arial" w:cs="Arial" w:eastAsia="Arial"/>
          <w:sz w:val="18"/>
          <w:szCs w:val="18"/>
          <w:color w:val="007021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i/>
        </w:rPr>
        <w:t>(a&lt;b?a:b)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28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</w:rPr>
        <w:t>numBlock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0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imin(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(N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5"/>
        </w:rPr>
        <w:t>numThread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numThread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When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choosing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launch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problem,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aces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requirements.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returned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summed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compute.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means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too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too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much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orkload.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Another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requirements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too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less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eithe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256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enough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ould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doing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computation.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acing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requirements,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solution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smaller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32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(N+numThread-1)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numThread.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(N+numThread-1)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numThread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smallest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numThread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equal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size.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Calculating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ensure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enough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thread.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small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later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assign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too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antic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32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enough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32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programming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eral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years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old.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decide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think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safe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size.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dealing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much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werful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cards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feel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stretch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thousands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hundreds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thousand.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2307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2306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3176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D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W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O-DIMENSION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34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wled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xamples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chapter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hyperlink r:id="rId8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Programming</w:t>
        </w:r>
        <w:r>
          <w:rPr>
            <w:rFonts w:ascii="Arial" w:hAnsi="Arial" w:cs="Arial" w:eastAsia="Arial"/>
            <w:sz w:val="20"/>
            <w:szCs w:val="20"/>
            <w:color w:val="376F62"/>
            <w:spacing w:val="46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Mass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87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ely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2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25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Processors:</w:t>
        </w:r>
        <w:r>
          <w:rPr>
            <w:rFonts w:ascii="Arial" w:hAnsi="Arial" w:cs="Arial" w:eastAsia="Arial"/>
            <w:sz w:val="20"/>
            <w:szCs w:val="20"/>
            <w:color w:val="376F62"/>
            <w:spacing w:val="-9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Hands-on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240" w:lineRule="auto"/>
        <w:ind w:left="120" w:right="785"/>
        <w:jc w:val="both"/>
        <w:rPr>
          <w:rFonts w:ascii="Arial" w:hAnsi="Arial" w:cs="Arial" w:eastAsia="Arial"/>
          <w:sz w:val="20"/>
          <w:szCs w:val="20"/>
        </w:rPr>
      </w:pPr>
      <w:rPr/>
      <w:hyperlink r:id="rId8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Approach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written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vid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Kirk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en-mei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Hwu,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published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Mo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1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Kaufmann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publishers.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yright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2010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Kirk/</w:t>
      </w:r>
      <w:hyperlink r:id="rId8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NVIDIA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Corporation</w:t>
        </w:r>
        <w:r>
          <w:rPr>
            <w:rFonts w:ascii="Arial" w:hAnsi="Arial" w:cs="Arial" w:eastAsia="Arial"/>
            <w:sz w:val="20"/>
            <w:szCs w:val="20"/>
            <w:color w:val="376F62"/>
            <w:spacing w:val="48"/>
            <w:w w:val="89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en-mei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Hwu.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Published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Els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vier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Inc.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rights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ser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ed.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educational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02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Example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Matrix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Multiplication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chapte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learn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multi-dimensional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really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xperience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GPU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introduce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ultiplication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written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CPU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hope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obtain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chapter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baseline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sections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clearer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computing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57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CPU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Multiplication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MM-CPU.c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4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105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conducted</w:t>
      </w:r>
      <w:r>
        <w:rPr>
          <w:rFonts w:ascii="Arial" w:hAnsi="Arial" w:cs="Arial" w:eastAsia="Arial"/>
          <w:sz w:val="20"/>
          <w:szCs w:val="20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tests</w:t>
      </w:r>
      <w:r>
        <w:rPr>
          <w:rFonts w:ascii="Arial" w:hAnsi="Arial" w:cs="Arial" w:eastAsia="Arial"/>
          <w:sz w:val="20"/>
          <w:szCs w:val="20"/>
          <w:spacing w:val="-11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bel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92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41045.35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40277.44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40369.30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40385.85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40446.14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3.690884pt;width:468pt;height:.1pt;mso-position-horizontal-relative:page;mso-position-vertical-relative:paragraph;z-index:-2305" coordorigin="1440,474" coordsize="9360,2">
            <v:shape style="position:absolute;left:1440;top:474;width:9360;height:2" coordorigin="1440,474" coordsize="9360,0" path="m1440,474l10800,47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40504.82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1480" w:bottom="880" w:left="1320" w:right="1320"/>
          <w:headerReference w:type="odd" r:id="rId77"/>
          <w:footerReference w:type="odd" r:id="rId78"/>
          <w:footerReference w:type="even" r:id="rId7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568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Global</w:t>
      </w:r>
      <w:r>
        <w:rPr>
          <w:rFonts w:ascii="Arial" w:hAnsi="Arial" w:cs="Arial" w:eastAsia="Arial"/>
          <w:sz w:val="28"/>
          <w:szCs w:val="28"/>
          <w:color w:val="20435C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Starting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o-dimensional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domain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dimensional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multi-dimensional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blocks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into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multi-dimens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architecture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o-dimensional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three-dimensional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hierarc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solving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three-dimensional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problems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easier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Square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Multiplication.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matrices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idth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idth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ame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linear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algebra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square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matrices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together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square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size.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calculate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entry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(A,B)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matrix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column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another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top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column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column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column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products.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entry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(A,B)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operation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paralleled,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perfect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entry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matrix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fetch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calculations.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later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write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5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Multiplication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MM-GPU-GM.cu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even" r:id="rId83"/>
          <w:headerReference w:type="odd" r:id="rId84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4"/>
        </w:rPr>
        <w:t>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"/>
          <w:w w:val="134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4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14"/>
          <w:w w:val="13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0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-11"/>
          <w:w w:val="134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column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element,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denote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element,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denote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5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Pvalue</w:t>
      </w:r>
      <w:r>
        <w:rPr>
          <w:rFonts w:ascii="Arial" w:hAnsi="Arial" w:cs="Arial" w:eastAsia="Arial"/>
          <w:sz w:val="18"/>
          <w:szCs w:val="18"/>
          <w:color w:val="000000"/>
          <w:spacing w:val="-2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each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1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8"/>
          <w:i/>
        </w:rPr>
        <w:t>computes</w:t>
      </w:r>
      <w:r>
        <w:rPr>
          <w:rFonts w:ascii="Arial" w:hAnsi="Arial" w:cs="Arial" w:eastAsia="Arial"/>
          <w:sz w:val="18"/>
          <w:szCs w:val="18"/>
          <w:color w:val="3F7F8E"/>
          <w:spacing w:val="-13"/>
          <w:w w:val="11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2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output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matrix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Pd.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k)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Pvalue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Md[y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k]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2"/>
          <w:w w:val="15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Nd[k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write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global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9"/>
        </w:rPr>
        <w:t>Pd[y</w:t>
      </w:r>
      <w:r>
        <w:rPr>
          <w:rFonts w:ascii="Arial" w:hAnsi="Arial" w:cs="Arial" w:eastAsia="Arial"/>
          <w:sz w:val="18"/>
          <w:szCs w:val="18"/>
          <w:color w:val="666666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Pvalue;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0" w:lineRule="auto"/>
        <w:ind w:left="120" w:right="67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1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column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element,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denote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Calculate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element,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denote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match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notice,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ntroduced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blockDim</w:t>
      </w:r>
      <w:r>
        <w:rPr>
          <w:rFonts w:ascii="Arial" w:hAnsi="Arial" w:cs="Arial" w:eastAsia="Arial"/>
          <w:sz w:val="20"/>
          <w:szCs w:val="20"/>
          <w:spacing w:val="17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blockDim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dim3,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3-component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dimensions.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block,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component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calling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blockDim.x,</w:t>
      </w:r>
      <w:r>
        <w:rPr>
          <w:rFonts w:ascii="Arial" w:hAnsi="Arial" w:cs="Arial" w:eastAsia="Arial"/>
          <w:sz w:val="20"/>
          <w:szCs w:val="20"/>
          <w:spacing w:val="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blockDim.</w:t>
      </w:r>
      <w:r>
        <w:rPr>
          <w:rFonts w:ascii="Arial" w:hAnsi="Arial" w:cs="Arial" w:eastAsia="Arial"/>
          <w:sz w:val="20"/>
          <w:szCs w:val="20"/>
          <w:spacing w:val="-12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blockdIM.z.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identified</w:t>
      </w:r>
      <w:r>
        <w:rPr>
          <w:rFonts w:ascii="Arial" w:hAnsi="Arial" w:cs="Arial" w:eastAsia="Arial"/>
          <w:sz w:val="20"/>
          <w:szCs w:val="20"/>
          <w:spacing w:val="2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threadIdx.x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threadIdx.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identified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blockIdx.x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blockIdx.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Therefore,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threadIdx.x,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threadIdx.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blockIdx.x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blockIdx.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specific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70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4.3.2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0" w:right="66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dimBlock(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545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dimGrid(Width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36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Kernel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0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dimGrid,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dimBlock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dim3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dimensions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dimensions.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initializations,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passed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parameters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components.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runtime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component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unspecified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technicall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dimBlock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(32,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32,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dimGrid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idth/32,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idth/32,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host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similar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xamples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seen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before.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Here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host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824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9"/>
        </w:rPr>
        <w:t>main(</w:t>
      </w:r>
      <w:r>
        <w:rPr>
          <w:rFonts w:ascii="Arial" w:hAnsi="Arial" w:cs="Arial" w:eastAsia="Arial"/>
          <w:sz w:val="18"/>
          <w:szCs w:val="18"/>
          <w:color w:val="8E210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275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MatrixMultiplication(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52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65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26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1024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458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size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71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8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2"/>
        </w:rPr>
        <w:t>N,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58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63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62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initialize</w:t>
      </w:r>
      <w:r>
        <w:rPr>
          <w:rFonts w:ascii="Arial" w:hAnsi="Arial" w:cs="Arial" w:eastAsia="Arial"/>
          <w:sz w:val="18"/>
          <w:szCs w:val="18"/>
          <w:color w:val="3F7F8E"/>
          <w:spacing w:val="-59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matrices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58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1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1304" w:right="5121" w:firstLine="-32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1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</w:rPr>
        <w:t>M[y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N[y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50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MatrixMultiplication(M,</w:t>
      </w:r>
      <w:r>
        <w:rPr>
          <w:rFonts w:ascii="Arial" w:hAnsi="Arial" w:cs="Arial" w:eastAsia="Arial"/>
          <w:sz w:val="18"/>
          <w:szCs w:val="18"/>
          <w:spacing w:val="39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P,</w:t>
      </w:r>
      <w:r>
        <w:rPr>
          <w:rFonts w:ascii="Arial" w:hAnsi="Arial" w:cs="Arial" w:eastAsia="Arial"/>
          <w:sz w:val="18"/>
          <w:szCs w:val="18"/>
          <w:spacing w:val="32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Width);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480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79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4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MatrixMultiplication(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53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63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N,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63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P,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-17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size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6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Pd;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capture</w:t>
      </w:r>
      <w:r>
        <w:rPr>
          <w:rFonts w:ascii="Arial" w:hAnsi="Arial" w:cs="Arial" w:eastAsia="Arial"/>
          <w:sz w:val="18"/>
          <w:szCs w:val="18"/>
          <w:color w:val="3F7F8E"/>
          <w:spacing w:val="-26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start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time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cudaEvent_t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start,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stop;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550" w:right="426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2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40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2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odd" r:id="rId85"/>
          <w:footerReference w:type="even" r:id="rId8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7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211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cudaMemcpy(Md,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size,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cudaMemcpyHostToDevice)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cudaMemcpy(Nd,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size,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cudaMemcpyHostToDevice)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invocation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code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dimBlock(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dimGrid(Width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Kernel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0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dimGrid,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dimBlock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</w:rPr>
        <w:t>cudaMemcpy(P,Pd,size,cudaMemcpyDeviceToHost)</w:t>
      </w:r>
      <w:r>
        <w:rPr>
          <w:rFonts w:ascii="Arial" w:hAnsi="Arial" w:cs="Arial" w:eastAsia="Arial"/>
          <w:sz w:val="18"/>
          <w:szCs w:val="18"/>
          <w:spacing w:val="52"/>
          <w:w w:val="1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3834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stop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time,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display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timing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stop,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cudaEventSynchronize(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3"/>
          <w:w w:val="13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elapsedTime;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4424" w:right="3404" w:firstLine="-387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cudaEventElapsedTime(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elapsedTime,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tabs>
          <w:tab w:pos="35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generate: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%3.1f</w:t>
      </w:r>
      <w:r>
        <w:rPr>
          <w:rFonts w:ascii="Arial" w:hAnsi="Arial" w:cs="Arial" w:eastAsia="Arial"/>
          <w:sz w:val="18"/>
          <w:szCs w:val="18"/>
          <w:color w:val="3F70A0"/>
          <w:spacing w:val="-11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9"/>
        </w:rPr>
        <w:t>ms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elapsedTime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480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cudaFree(Md)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cudaFree(Nd)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cudaFree(Pd)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destroy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events</w:t>
      </w:r>
      <w:r>
        <w:rPr>
          <w:rFonts w:ascii="Arial" w:hAnsi="Arial" w:cs="Arial" w:eastAsia="Arial"/>
          <w:sz w:val="18"/>
          <w:szCs w:val="18"/>
          <w:color w:val="3F7F8E"/>
          <w:spacing w:val="-16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5" w:after="0" w:line="240" w:lineRule="auto"/>
        <w:ind w:left="120" w:right="73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4.3.3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definition</w:t>
      </w:r>
      <w:r>
        <w:rPr>
          <w:rFonts w:ascii="Arial" w:hAnsi="Arial" w:cs="Arial" w:eastAsia="Arial"/>
          <w:sz w:val="20"/>
          <w:szCs w:val="20"/>
          <w:spacing w:val="1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While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testing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performance,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1024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idth</w:t>
      </w:r>
      <w:r>
        <w:rPr>
          <w:rFonts w:ascii="Arial" w:hAnsi="Arial" w:cs="Arial" w:eastAsia="Arial"/>
          <w:sz w:val="20"/>
          <w:szCs w:val="20"/>
          <w:spacing w:val="-9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number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used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conducted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52.5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52.4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52.4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52.4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52.6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erage: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52.46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4063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2.82288pt;width:468pt;height:.1pt;mso-position-horizontal-relative:page;mso-position-vertical-relative:paragraph;z-index:-2304" coordorigin="1440,456" coordsize="9360,2">
            <v:shape style="position:absolute;left:1440;top:456;width:9360;height:2" coordorigin="1440,456" coordsize="9360,0" path="m1440,456l10800,45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772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598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7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ypes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architecture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types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increase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accessing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speed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match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processing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speed.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matching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speeds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important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GPU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most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important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hyperlink r:id="rId8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flops</w:t>
        </w:r>
        <w:r>
          <w:rPr>
            <w:rFonts w:ascii="Arial" w:hAnsi="Arial" w:cs="Arial" w:eastAsia="Arial"/>
            <w:sz w:val="20"/>
            <w:szCs w:val="20"/>
            <w:color w:val="376F62"/>
            <w:spacing w:val="33"/>
            <w:w w:val="87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computation.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assume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perform</w:t>
      </w:r>
      <w:r>
        <w:rPr>
          <w:rFonts w:ascii="Arial" w:hAnsi="Arial" w:cs="Arial" w:eastAsia="Arial"/>
          <w:sz w:val="20"/>
          <w:szCs w:val="20"/>
          <w:color w:val="00000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floating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point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operation,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runtime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transfer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single-precision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floating-point</w:t>
      </w:r>
      <w:r>
        <w:rPr>
          <w:rFonts w:ascii="Arial" w:hAnsi="Arial" w:cs="Arial" w:eastAsia="Arial"/>
          <w:sz w:val="20"/>
          <w:szCs w:val="20"/>
          <w:color w:val="00000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global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datum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computational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ernel.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mind,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proceed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xample.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idia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hyperlink r:id="rId90"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88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esla</w:t>
        </w:r>
        <w:r>
          <w:rPr>
            <w:rFonts w:ascii="Arial" w:hAnsi="Arial" w:cs="Arial" w:eastAsia="Arial"/>
            <w:sz w:val="20"/>
            <w:szCs w:val="20"/>
            <w:color w:val="376F62"/>
            <w:spacing w:val="15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C2075</w:t>
        </w:r>
        <w:r>
          <w:rPr>
            <w:rFonts w:ascii="Arial" w:hAnsi="Arial" w:cs="Arial" w:eastAsia="Arial"/>
            <w:sz w:val="20"/>
            <w:szCs w:val="20"/>
            <w:color w:val="376F62"/>
            <w:spacing w:val="29"/>
            <w:w w:val="88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companion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processor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supports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144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abytes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(GB/s)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access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bandwidth.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bytes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single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preci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sion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floating-point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datum,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load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no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36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(144/4)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precision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second.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ernel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floating-point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loaded,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ecute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36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aflops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second.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actual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ernel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capability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tesla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card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teraflops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(1000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gi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aflops)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per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second,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due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limited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color w:val="00000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speed,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achi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less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percent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actual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speed.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ords,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highest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achi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floating-point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throughout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limited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rate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input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transfered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global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computational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ernel.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address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problem,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architecture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potentially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loading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process.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them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xamples.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specifications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ferent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70.4pt;height:269.745pt;mso-position-horizontal-relative:char;mso-position-vertical-relative:line" type="#_x0000_t75">
            <v:imagedata r:id="rId9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4.1: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website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hyperlink r:id="rId9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7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97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5"/>
          </w:rPr>
          <w:t>.els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85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vierdirect.com/v2/companion.jsp?ISBN=9780123814722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found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book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hyperlink r:id="rId9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Programming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Mass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87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ely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2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Processors: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Hands-on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Approach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total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GPU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cards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architecture.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Global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located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gird,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storage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capacity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limited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speed,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write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located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block,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smal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storage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capacity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(16KB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block)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accessing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speed,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located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lso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located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storage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capacity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(64KB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GPU)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accessing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speed,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(can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write)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threads.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also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memory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located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23"/>
          <w:pgMar w:footer="681" w:header="720" w:top="940" w:bottom="880" w:left="1320" w:right="1320"/>
          <w:footerReference w:type="odd" r:id="rId87"/>
          <w:footerReference w:type="even" r:id="rId8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0" w:lineRule="auto"/>
        <w:ind w:left="27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able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4.1: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Memory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ypes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6.019897" w:type="dxa"/>
      </w:tblPr>
      <w:tblGrid/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Memory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  <w:b/>
                <w:bCs/>
              </w:rPr>
              <w:t>Scope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3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83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  <w:b/>
                <w:bCs/>
              </w:rPr>
              <w:t>Access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Lifetime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R/W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ability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Speed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Declaration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gister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Thread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ernel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R/W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9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Automatic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ariables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Local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Thread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ernel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R/W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9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Automatic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Arrays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Shared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Block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ernel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R/W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9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tabs>
                <w:tab w:pos="10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w w:val="100"/>
                <w:u w:val="single" w:color="000000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shared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Global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Grid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Host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R/W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Sl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tabs>
                <w:tab w:pos="10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w w:val="100"/>
                <w:u w:val="single" w:color="000000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4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84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vice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085" w:type="dxa"/>
            <w:tcBorders>
              <w:top w:val="single" w:sz="3.184" w:space="0" w:color="000000"/>
              <w:bottom w:val="single" w:sz="3.184" w:space="0" w:color="000000"/>
              <w:left w:val="single" w:sz="3.18408" w:space="0" w:color="000000"/>
              <w:right w:val="single" w:sz="3.18402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Constant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7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008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Grid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66" w:type="dxa"/>
            <w:tcBorders>
              <w:top w:val="single" w:sz="3.184" w:space="0" w:color="000000"/>
              <w:bottom w:val="single" w:sz="3.184" w:space="0" w:color="000000"/>
              <w:left w:val="single" w:sz="3.184008" w:space="0" w:color="000000"/>
              <w:right w:val="single" w:sz="3.184352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Host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38" w:type="dxa"/>
            <w:tcBorders>
              <w:top w:val="single" w:sz="3.184" w:space="0" w:color="000000"/>
              <w:bottom w:val="single" w:sz="3.184" w:space="0" w:color="000000"/>
              <w:left w:val="single" w:sz="3.184352" w:space="0" w:color="000000"/>
              <w:right w:val="single" w:sz="3.184281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Read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8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6" w:type="dxa"/>
            <w:tcBorders>
              <w:top w:val="single" w:sz="3.184" w:space="0" w:color="000000"/>
              <w:bottom w:val="single" w:sz="3.184" w:space="0" w:color="000000"/>
              <w:left w:val="single" w:sz="3.184281" w:space="0" w:color="000000"/>
              <w:right w:val="single" w:sz="3.184336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9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ast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80" w:type="dxa"/>
            <w:tcBorders>
              <w:top w:val="single" w:sz="3.184" w:space="0" w:color="000000"/>
              <w:bottom w:val="single" w:sz="3.184" w:space="0" w:color="000000"/>
              <w:left w:val="single" w:sz="3.184336" w:space="0" w:color="000000"/>
              <w:right w:val="single" w:sz="3.184313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tabs>
                <w:tab w:pos="11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w w:val="100"/>
                <w:u w:val="single" w:color="000000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-17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7"/>
              </w:rPr>
              <w:t>constant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5606"/>
        <w:jc w:val="both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-31.862175pt;width:468pt;height:.1pt;mso-position-horizontal-relative:page;mso-position-vertical-relative:paragraph;z-index:-2303" coordorigin="1440,-637" coordsize="9360,2">
            <v:shape style="position:absolute;left:1440;top:-637;width:9360;height:2" coordorigin="1440,-637" coordsize="9360,0" path="m1440,-637l10800,-63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4.5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Shared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4"/>
          <w:w w:val="102"/>
          <w:b/>
          <w:bCs/>
        </w:rPr>
        <w:t>V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5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Multiplication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MM-GPU-SM.cu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16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shared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ersion?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already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seen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hundreds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question,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relationship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finish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matrix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multiplication,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times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accessed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idth</w:t>
      </w:r>
      <w:r>
        <w:rPr>
          <w:rFonts w:ascii="Arial" w:hAnsi="Arial" w:cs="Arial" w:eastAsia="Arial"/>
          <w:sz w:val="20"/>
          <w:szCs w:val="20"/>
          <w:spacing w:val="1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idth</w:t>
      </w:r>
      <w:r>
        <w:rPr>
          <w:rFonts w:ascii="Arial" w:hAnsi="Arial" w:cs="Arial" w:eastAsia="Arial"/>
          <w:sz w:val="20"/>
          <w:szCs w:val="20"/>
          <w:spacing w:val="2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closer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look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thread.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threadIdx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(x,y)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element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column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this,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(x,y)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elements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column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(x,y+1)?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ernel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column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y+1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(x,y+2)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(x+1,y)?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hard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out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accessed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idth</w:t>
      </w:r>
      <w:r>
        <w:rPr>
          <w:rFonts w:ascii="Arial" w:hAnsi="Arial" w:cs="Arial" w:eastAsia="Arial"/>
          <w:sz w:val="20"/>
          <w:szCs w:val="20"/>
          <w:spacing w:val="2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idth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12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time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once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once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column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bandwidth,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increase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performance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6.950882pt;width:468pt;height:.1pt;mso-position-horizontal-relative:page;mso-position-vertical-relative:paragraph;z-index:-2302" coordorigin="1440,1139" coordsize="9360,2">
            <v:shape style="position:absolute;left:1440;top:1139;width:9360;height:2" coordorigin="1440,1139" coordsize="9360,0" path="m1440,1139l10800,113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although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say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each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column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not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saying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ernel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once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throughout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capacity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transfer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global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56.009899pt;width:468pt;height:.1pt;mso-position-horizontal-relative:page;mso-position-vertical-relative:paragraph;z-index:-2301" coordorigin="1440,1120" coordsize="9360,2">
            <v:shape style="position:absolute;left:1440;top:1120;width:9360;height:2" coordorigin="1440,1120" coordsize="9360,0" path="m1440,1120l10800,112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ery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column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idth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location.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accessing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location,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load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significantly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reduced.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technically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column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accessed,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made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them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Upon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occur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hared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ideal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andidate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wback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small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storage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capacit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multiplication,</w:t>
      </w:r>
      <w:r>
        <w:rPr>
          <w:rFonts w:ascii="Arial" w:hAnsi="Arial" w:cs="Arial" w:eastAsia="Arial"/>
          <w:sz w:val="20"/>
          <w:szCs w:val="20"/>
          <w:spacing w:val="2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store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whole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Remember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48kB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storage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space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block,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enough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antic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managing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dynamically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vious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idth</w:t>
      </w:r>
      <w:r>
        <w:rPr>
          <w:rFonts w:ascii="Arial" w:hAnsi="Arial" w:cs="Arial" w:eastAsia="Arial"/>
          <w:sz w:val="20"/>
          <w:szCs w:val="20"/>
          <w:spacing w:val="3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idth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input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matrix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input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matrix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corresponding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though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blocks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grid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-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w</w:t>
      </w:r>
      <w:r>
        <w:rPr>
          <w:rFonts w:ascii="Arial" w:hAnsi="Arial" w:cs="Arial" w:eastAsia="Arial"/>
          <w:sz w:val="20"/>
          <w:szCs w:val="20"/>
          <w:spacing w:val="4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threads</w:t>
      </w:r>
      <w:r>
        <w:rPr>
          <w:rFonts w:ascii="Arial" w:hAnsi="Arial" w:cs="Arial" w:eastAsia="Arial"/>
          <w:sz w:val="20"/>
          <w:szCs w:val="20"/>
          <w:spacing w:val="3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cooperating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xample.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infinite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block,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xample.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cooperate.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4x4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matrices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illustration.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set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2x2,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total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threads.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graph</w:t>
      </w:r>
      <w:r>
        <w:rPr>
          <w:rFonts w:ascii="Arial" w:hAnsi="Arial" w:cs="Arial" w:eastAsia="Arial"/>
          <w:sz w:val="20"/>
          <w:szCs w:val="20"/>
          <w:spacing w:val="2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7.155pt;height:335.16pt;mso-position-horizontal-relative:char;mso-position-vertical-relative:line" type="#_x0000_t75">
            <v:imagedata r:id="rId9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4.2: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website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hyperlink r:id="rId9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7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97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5"/>
          </w:rPr>
          <w:t>.els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85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vierdirect.com/v2/companion.jsp?ISBN=9780123814722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found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book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hyperlink r:id="rId9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Programming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Mass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87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ely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2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Processors: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Hands-on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Approach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25"/>
          <w:pgMar w:footer="681" w:header="720" w:top="940" w:bottom="880" w:left="1320" w:right="1320"/>
          <w:footerReference w:type="odd" r:id="rId94"/>
          <w:footerReference w:type="even" r:id="rId9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matrix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Pd(x,y)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where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Lets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Pd(0,0),Pd(1,0),Pd(0,1)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Pd(1,1).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can</w:t>
      </w:r>
      <w:r>
        <w:rPr>
          <w:rFonts w:ascii="Arial" w:hAnsi="Arial" w:cs="Arial" w:eastAsia="Arial"/>
          <w:sz w:val="20"/>
          <w:szCs w:val="20"/>
          <w:spacing w:val="3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see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graph,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2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corresponding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block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block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corresponding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corresponding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block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matrix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total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loaded.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maximum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capacity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hold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solution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collaborate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load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portion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easily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load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thread(0,0)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Md(0,0)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Nd(0,0);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thread(1,0)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Md(1,0)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Nd(1,0);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thread(0,1)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loads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Md(0,1)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Nd(0,1);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threads(1,1)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loads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Md(1,1)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Nd(1,1).Then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though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enough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results.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remember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delete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more.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Actuall</w:t>
      </w:r>
      <w:r>
        <w:rPr>
          <w:rFonts w:ascii="Arial" w:hAnsi="Arial" w:cs="Arial" w:eastAsia="Arial"/>
          <w:sz w:val="20"/>
          <w:szCs w:val="20"/>
          <w:spacing w:val="-12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you</w:t>
      </w:r>
      <w:r>
        <w:rPr>
          <w:rFonts w:ascii="Arial" w:hAnsi="Arial" w:cs="Arial" w:eastAsia="Arial"/>
          <w:sz w:val="20"/>
          <w:szCs w:val="20"/>
          <w:spacing w:val="-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9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delete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just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erased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automaticall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load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global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memory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cannot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bloc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corresponding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matrices.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thread(0,0)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Md(2,0)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Nd(0,2);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thread(1,0)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Md(3,0)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Nd(1,2);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thread(0,1)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Md(2,1)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Nd(0,3);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threads(1,1)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Md(3,1)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Nd(1,3).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further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computations.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finished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loading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global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running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sums.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increase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fer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limited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storage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capacit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19pt;height:287.1pt;mso-position-horizontal-relative:char;mso-position-vertical-relative:line" type="#_x0000_t75">
            <v:imagedata r:id="rId9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4.3: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website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hyperlink r:id="rId10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7"/>
          </w:rPr>
          <w:t>http://ww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97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5"/>
          </w:rPr>
          <w:t>.els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85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vierdirect.com/v2/companion.jsp?ISBN=9780123814722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found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book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7"/>
        </w:rPr>
        <w:t> </w:t>
      </w:r>
      <w:hyperlink r:id="rId10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Programming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Mass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87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ely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7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2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7"/>
          </w:rPr>
          <w:t>Processors: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87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Hands-on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Approach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loading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phase.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Therefore,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went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phases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before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hard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accessing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global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idth</w:t>
      </w:r>
      <w:r>
        <w:rPr>
          <w:rFonts w:ascii="Arial" w:hAnsi="Arial" w:cs="Arial" w:eastAsia="Arial"/>
          <w:sz w:val="20"/>
          <w:szCs w:val="20"/>
          <w:spacing w:val="2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column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idth/blo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kDim</w:t>
      </w:r>
      <w:r>
        <w:rPr>
          <w:rFonts w:ascii="Arial" w:hAnsi="Arial" w:cs="Arial" w:eastAsia="Arial"/>
          <w:sz w:val="20"/>
          <w:szCs w:val="20"/>
          <w:spacing w:val="2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1756.50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dealing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matrices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1024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1024</w:t>
      </w:r>
      <w:r>
        <w:rPr>
          <w:rFonts w:ascii="Arial" w:hAnsi="Arial" w:cs="Arial" w:eastAsia="Arial"/>
          <w:sz w:val="20"/>
          <w:szCs w:val="20"/>
          <w:spacing w:val="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32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32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potentially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global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1/32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4.5.1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4"/>
        </w:rPr>
        <w:t>MatrixMulKernel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2" w:after="0" w:line="240" w:lineRule="auto"/>
        <w:ind w:left="335" w:right="-67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67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Mds[blockD][blockD];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Nds[blockD][blockD];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412" w:space="107"/>
            <w:col w:w="8081"/>
          </w:cols>
        </w:sectPr>
      </w:pPr>
      <w:rPr/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column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3"/>
          <w:w w:val="135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column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3"/>
          <w:w w:val="135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row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5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Pvalue</w:t>
      </w:r>
      <w:r>
        <w:rPr>
          <w:rFonts w:ascii="Arial" w:hAnsi="Arial" w:cs="Arial" w:eastAsia="Arial"/>
          <w:sz w:val="18"/>
          <w:szCs w:val="18"/>
          <w:color w:val="000000"/>
          <w:spacing w:val="-2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Loop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over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Md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Nd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block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dimension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required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compute</w:t>
      </w:r>
      <w:r>
        <w:rPr>
          <w:rFonts w:ascii="Arial" w:hAnsi="Arial" w:cs="Arial" w:eastAsia="Arial"/>
          <w:sz w:val="18"/>
          <w:szCs w:val="18"/>
          <w:color w:val="3F7F8E"/>
          <w:spacing w:val="-21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element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50" w:right="92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collaboratively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loading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Md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Nd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blocks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into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Mds[threadIdx.y][threadIdx.x]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Md[y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(m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8"/>
          <w:w w:val="13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blockD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threadIdx.x)];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Nds[threadIdx.y][threadIdx.x]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Md[(m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8"/>
          <w:w w:val="13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blockD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threadIdx.y)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running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blockD;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Pvalue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Mds[threadIdx.y][k]</w:t>
      </w:r>
      <w:r>
        <w:rPr>
          <w:rFonts w:ascii="Arial" w:hAnsi="Arial" w:cs="Arial" w:eastAsia="Arial"/>
          <w:sz w:val="18"/>
          <w:szCs w:val="18"/>
          <w:color w:val="000000"/>
          <w:spacing w:val="-38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8"/>
          <w:w w:val="139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0"/>
        </w:rPr>
        <w:t>Nds[k][threadIdx.x];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write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global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Pd[y</w:t>
      </w:r>
      <w:r>
        <w:rPr>
          <w:rFonts w:ascii="Arial" w:hAnsi="Arial" w:cs="Arial" w:eastAsia="Arial"/>
          <w:sz w:val="18"/>
          <w:szCs w:val="18"/>
          <w:spacing w:val="7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9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60"/>
          <w:w w:val="129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6"/>
          <w:w w:val="12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Pvalue;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0" w:lineRule="auto"/>
        <w:ind w:left="120" w:right="31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xplanations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vice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careful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enough,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may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blockD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ginning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source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76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define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blockD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i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attention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defining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ariable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reason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using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block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transfer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global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time.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too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risking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Another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onder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kD</w:t>
      </w:r>
      <w:r>
        <w:rPr>
          <w:rFonts w:ascii="Arial" w:hAnsi="Arial" w:cs="Arial" w:eastAsia="Arial"/>
          <w:sz w:val="20"/>
          <w:szCs w:val="20"/>
          <w:spacing w:val="4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instead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blockDim.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blockDim</w:t>
      </w:r>
      <w:r>
        <w:rPr>
          <w:rFonts w:ascii="Arial" w:hAnsi="Arial" w:cs="Arial" w:eastAsia="Arial"/>
          <w:sz w:val="20"/>
          <w:szCs w:val="20"/>
          <w:spacing w:val="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blockDim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here,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equals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point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careful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choosing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names.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from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standard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more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uilt-in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might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ump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naming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4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4.5.2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About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lo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kDim</w:t>
      </w:r>
      <w:r>
        <w:rPr>
          <w:rFonts w:ascii="Arial" w:hAnsi="Arial" w:cs="Arial" w:eastAsia="Arial"/>
          <w:sz w:val="24"/>
          <w:szCs w:val="24"/>
          <w:color w:val="20435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matrix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dimension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thing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mentioning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while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choosing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crucial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reference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dimension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decide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assign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ferent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global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ersion,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ersion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colla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ely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load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shared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means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matri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x</w:t>
      </w:r>
      <w:r>
        <w:rPr>
          <w:rFonts w:ascii="Arial" w:hAnsi="Arial" w:cs="Arial" w:eastAsia="Arial"/>
          <w:sz w:val="20"/>
          <w:szCs w:val="20"/>
          <w:spacing w:val="-11"/>
          <w:w w:val="114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blo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load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amount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47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Furthe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recall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xpression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idth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idth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not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vidable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return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weird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thing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xpects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coming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floats.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1024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idth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pic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32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blo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kD</w:t>
      </w:r>
      <w:r>
        <w:rPr>
          <w:rFonts w:ascii="Arial" w:hAnsi="Arial" w:cs="Arial" w:eastAsia="Arial"/>
          <w:sz w:val="20"/>
          <w:szCs w:val="20"/>
          <w:spacing w:val="4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alue.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1000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1024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idth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9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weird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happen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matrices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dimension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1000,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25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32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blo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kD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4.5.3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824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9"/>
        </w:rPr>
        <w:t>main(</w:t>
      </w:r>
      <w:r>
        <w:rPr>
          <w:rFonts w:ascii="Arial" w:hAnsi="Arial" w:cs="Arial" w:eastAsia="Arial"/>
          <w:sz w:val="18"/>
          <w:szCs w:val="18"/>
          <w:color w:val="8E210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275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MatrixMultiplication(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52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65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26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1024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458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size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71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8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2"/>
        </w:rPr>
        <w:t>N,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8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58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63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  <w:position w:val="0"/>
        </w:rPr>
        <w:t>)malloc(size);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62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initialize</w:t>
      </w:r>
      <w:r>
        <w:rPr>
          <w:rFonts w:ascii="Arial" w:hAnsi="Arial" w:cs="Arial" w:eastAsia="Arial"/>
          <w:sz w:val="18"/>
          <w:szCs w:val="18"/>
          <w:color w:val="3F7F8E"/>
          <w:spacing w:val="-59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matrices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58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1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1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2595" w:right="3399" w:firstLine="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11"/>
        </w:rPr>
        <w:t>M[y</w:t>
      </w:r>
      <w:r>
        <w:rPr>
          <w:rFonts w:ascii="Arial" w:hAnsi="Arial" w:cs="Arial" w:eastAsia="Arial"/>
          <w:sz w:val="18"/>
          <w:szCs w:val="18"/>
          <w:color w:val="666666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N[y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Width;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130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50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MatrixMultiplication(M,</w:t>
      </w:r>
      <w:r>
        <w:rPr>
          <w:rFonts w:ascii="Arial" w:hAnsi="Arial" w:cs="Arial" w:eastAsia="Arial"/>
          <w:sz w:val="18"/>
          <w:szCs w:val="18"/>
          <w:spacing w:val="39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P,</w:t>
      </w:r>
      <w:r>
        <w:rPr>
          <w:rFonts w:ascii="Arial" w:hAnsi="Arial" w:cs="Arial" w:eastAsia="Arial"/>
          <w:sz w:val="18"/>
          <w:szCs w:val="18"/>
          <w:spacing w:val="32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Width);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480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79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4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7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12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MatrixMulKernel(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7"/>
          <w:w w:val="13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2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1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cache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2" w:after="0" w:line="240" w:lineRule="auto"/>
        <w:ind w:left="335" w:right="-67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67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shared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Mds[blockD][blockD];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Nds[blockD][blockD];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412" w:space="107"/>
            <w:col w:w="8081"/>
          </w:cols>
        </w:sectPr>
      </w:pPr>
      <w:rPr/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column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3"/>
          <w:w w:val="135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column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row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index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element</w:t>
      </w:r>
      <w:r>
        <w:rPr>
          <w:rFonts w:ascii="Arial" w:hAnsi="Arial" w:cs="Arial" w:eastAsia="Arial"/>
          <w:sz w:val="18"/>
          <w:szCs w:val="18"/>
          <w:color w:val="3F7F8E"/>
          <w:spacing w:val="-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using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thread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index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3"/>
          <w:w w:val="135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  <w:position w:val="0"/>
        </w:rPr>
        <w:t>row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5"/>
          <w:w w:val="12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Pvalue</w:t>
      </w:r>
      <w:r>
        <w:rPr>
          <w:rFonts w:ascii="Arial" w:hAnsi="Arial" w:cs="Arial" w:eastAsia="Arial"/>
          <w:sz w:val="18"/>
          <w:szCs w:val="18"/>
          <w:color w:val="000000"/>
          <w:spacing w:val="-2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Loop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over</w:t>
      </w:r>
      <w:r>
        <w:rPr>
          <w:rFonts w:ascii="Arial" w:hAnsi="Arial" w:cs="Arial" w:eastAsia="Arial"/>
          <w:sz w:val="18"/>
          <w:szCs w:val="18"/>
          <w:color w:val="3F7F8E"/>
          <w:spacing w:val="35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6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Md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Nd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block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dimension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required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compute</w:t>
      </w:r>
      <w:r>
        <w:rPr>
          <w:rFonts w:ascii="Arial" w:hAnsi="Arial" w:cs="Arial" w:eastAsia="Arial"/>
          <w:sz w:val="18"/>
          <w:szCs w:val="18"/>
          <w:color w:val="3F7F8E"/>
          <w:spacing w:val="-21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4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element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7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71"/>
        </w:rPr>
        <w:t>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50" w:right="92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collaboratively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7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loading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Md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Nd</w:t>
      </w:r>
      <w:r>
        <w:rPr>
          <w:rFonts w:ascii="Arial" w:hAnsi="Arial" w:cs="Arial" w:eastAsia="Arial"/>
          <w:sz w:val="18"/>
          <w:szCs w:val="18"/>
          <w:color w:val="3F7F8E"/>
          <w:spacing w:val="4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blocks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into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shared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Mds[threadIdx.y][threadIdx.x]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Md[y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(m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8"/>
          <w:w w:val="13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blockD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threadIdx.x)];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Nds[threadIdx.y][threadIdx.x]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Md[(m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8"/>
          <w:w w:val="13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  <w:position w:val="0"/>
        </w:rPr>
        <w:t>blockD</w:t>
      </w:r>
      <w:r>
        <w:rPr>
          <w:rFonts w:ascii="Arial" w:hAnsi="Arial" w:cs="Arial" w:eastAsia="Arial"/>
          <w:sz w:val="18"/>
          <w:szCs w:val="18"/>
          <w:color w:val="000000"/>
          <w:spacing w:val="-34"/>
          <w:w w:val="13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threadIdx.y)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keep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track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running</w:t>
      </w:r>
      <w:r>
        <w:rPr>
          <w:rFonts w:ascii="Arial" w:hAnsi="Arial" w:cs="Arial" w:eastAsia="Arial"/>
          <w:sz w:val="18"/>
          <w:szCs w:val="18"/>
          <w:color w:val="3F7F8E"/>
          <w:spacing w:val="-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sum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blockD;</w:t>
      </w:r>
      <w:r>
        <w:rPr>
          <w:rFonts w:ascii="Arial" w:hAnsi="Arial" w:cs="Arial" w:eastAsia="Arial"/>
          <w:sz w:val="18"/>
          <w:szCs w:val="18"/>
          <w:color w:val="000000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Pvalue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Mds[threadIdx.y][k]</w:t>
      </w:r>
      <w:r>
        <w:rPr>
          <w:rFonts w:ascii="Arial" w:hAnsi="Arial" w:cs="Arial" w:eastAsia="Arial"/>
          <w:sz w:val="18"/>
          <w:szCs w:val="18"/>
          <w:color w:val="000000"/>
          <w:spacing w:val="-38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9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8"/>
          <w:w w:val="139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  <w:position w:val="0"/>
        </w:rPr>
        <w:t>Nds[k][threadIdx.x];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syncthreads();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write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global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Pd[y</w:t>
      </w:r>
      <w:r>
        <w:rPr>
          <w:rFonts w:ascii="Arial" w:hAnsi="Arial" w:cs="Arial" w:eastAsia="Arial"/>
          <w:sz w:val="18"/>
          <w:szCs w:val="18"/>
          <w:spacing w:val="7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9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60"/>
          <w:w w:val="129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16"/>
          <w:w w:val="12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x]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Pvalue;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</w:rPr>
        <w:t>MatrixMultiplication(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53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M,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62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N,</w:t>
      </w:r>
      <w:r>
        <w:rPr>
          <w:rFonts w:ascii="Arial" w:hAnsi="Arial" w:cs="Arial" w:eastAsia="Arial"/>
          <w:sz w:val="18"/>
          <w:szCs w:val="18"/>
          <w:color w:val="000000"/>
          <w:spacing w:val="24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63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P,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5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5"/>
          <w:w w:val="135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  <w:position w:val="0"/>
        </w:rPr>
        <w:t>Width)</w:t>
      </w:r>
      <w:r>
        <w:rPr>
          <w:rFonts w:ascii="Arial" w:hAnsi="Arial" w:cs="Arial" w:eastAsia="Arial"/>
          <w:sz w:val="18"/>
          <w:szCs w:val="18"/>
          <w:color w:val="000000"/>
          <w:spacing w:val="-17"/>
          <w:w w:val="13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51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size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000000"/>
          <w:spacing w:val="-3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7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6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0"/>
        </w:rPr>
        <w:t>float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2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2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6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Pd;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capture</w:t>
      </w:r>
      <w:r>
        <w:rPr>
          <w:rFonts w:ascii="Arial" w:hAnsi="Arial" w:cs="Arial" w:eastAsia="Arial"/>
          <w:sz w:val="18"/>
          <w:szCs w:val="18"/>
          <w:color w:val="3F7F8E"/>
          <w:spacing w:val="-26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start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time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cudaEvent_t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start,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stop;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550" w:right="4264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2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404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2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  <w:position w:val="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cudaMalloc((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  <w:position w:val="0"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  <w:position w:val="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1"/>
          <w:position w:val="0"/>
        </w:rPr>
        <w:t>size)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M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71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7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device</w:t>
      </w:r>
      <w:r>
        <w:rPr>
          <w:rFonts w:ascii="Arial" w:hAnsi="Arial" w:cs="Arial" w:eastAsia="Arial"/>
          <w:sz w:val="18"/>
          <w:szCs w:val="18"/>
          <w:color w:val="3F7F8E"/>
          <w:spacing w:val="-5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211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cudaMemcpy(Md,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size,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cudaMemcpyHostToDevice)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cudaMemcpy(Nd,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size,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cudaMemcpyHostToDevice)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kernel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invocation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code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dimBlock(blockD,</w:t>
      </w:r>
      <w:r>
        <w:rPr>
          <w:rFonts w:ascii="Arial" w:hAnsi="Arial" w:cs="Arial" w:eastAsia="Arial"/>
          <w:sz w:val="18"/>
          <w:szCs w:val="18"/>
          <w:spacing w:val="47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blockD);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550" w:right="265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dimGrid(Width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blockD,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Width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blockD);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MatrixMulKernel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1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dimGrid,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dimBlock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Pd,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Width);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P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cudaMemcpy(P,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5"/>
        </w:rPr>
        <w:t>size,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cudaMemcpyDeviceToHost)</w:t>
      </w:r>
      <w:r>
        <w:rPr>
          <w:rFonts w:ascii="Arial" w:hAnsi="Arial" w:cs="Arial" w:eastAsia="Arial"/>
          <w:sz w:val="18"/>
          <w:szCs w:val="18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3834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stop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time,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display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timing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stop,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cudaEventSynchronize(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3"/>
          <w:w w:val="13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elapsedTime;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4424" w:right="3404" w:firstLine="-387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cudaEventElapsedTime(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elapsedTime,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tabs>
          <w:tab w:pos="35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generate: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%3.1f</w:t>
      </w:r>
      <w:r>
        <w:rPr>
          <w:rFonts w:ascii="Arial" w:hAnsi="Arial" w:cs="Arial" w:eastAsia="Arial"/>
          <w:sz w:val="18"/>
          <w:szCs w:val="18"/>
          <w:color w:val="3F70A0"/>
          <w:spacing w:val="-11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9"/>
        </w:rPr>
        <w:t>ms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elapsedTime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480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57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3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3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allocated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cudaFree(Md)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6"/>
        </w:rPr>
        <w:t>cudaFree(Nd)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cudaFree(Pd)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destroy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events</w:t>
      </w:r>
      <w:r>
        <w:rPr>
          <w:rFonts w:ascii="Arial" w:hAnsi="Arial" w:cs="Arial" w:eastAsia="Arial"/>
          <w:sz w:val="18"/>
          <w:szCs w:val="18"/>
          <w:color w:val="3F7F8E"/>
          <w:spacing w:val="-16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cudaEventDestroy(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nothing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mentioning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host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almost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identical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4.5.4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testing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used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1024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CPU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baseline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conducted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tabs>
          <w:tab w:pos="8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24.34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1664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2300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2299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FIVE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-55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TR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CING</w:t>
      </w:r>
      <w:r>
        <w:rPr>
          <w:rFonts w:ascii="Arial" w:hAnsi="Arial" w:cs="Arial" w:eastAsia="Arial"/>
          <w:sz w:val="49"/>
          <w:szCs w:val="49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CONS</w:t>
      </w:r>
      <w:r>
        <w:rPr>
          <w:rFonts w:ascii="Arial" w:hAnsi="Arial" w:cs="Arial" w:eastAsia="Arial"/>
          <w:sz w:val="49"/>
          <w:szCs w:val="49"/>
          <w:spacing w:val="-45"/>
          <w:w w:val="101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ANT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w w:val="101"/>
          <w:b/>
          <w:bCs/>
        </w:rPr>
        <w:t>MEMO</w:t>
      </w:r>
      <w:r>
        <w:rPr>
          <w:rFonts w:ascii="Arial" w:hAnsi="Arial" w:cs="Arial" w:eastAsia="Arial"/>
          <w:sz w:val="49"/>
          <w:szCs w:val="49"/>
          <w:spacing w:val="-25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34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kn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wled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ement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chapter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based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hyperlink r:id="rId10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CU</w:t>
        </w:r>
        <w:r>
          <w:rPr>
            <w:rFonts w:ascii="Arial" w:hAnsi="Arial" w:cs="Arial" w:eastAsia="Arial"/>
            <w:sz w:val="20"/>
            <w:szCs w:val="20"/>
            <w:color w:val="376F62"/>
            <w:spacing w:val="-8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1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BY</w:t>
        </w:r>
        <w:r>
          <w:rPr>
            <w:rFonts w:ascii="Arial" w:hAnsi="Arial" w:cs="Arial" w:eastAsia="Arial"/>
            <w:sz w:val="20"/>
            <w:szCs w:val="20"/>
            <w:color w:val="376F62"/>
            <w:spacing w:val="2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EXAMPLE:</w:t>
        </w:r>
        <w:r>
          <w:rPr>
            <w:rFonts w:ascii="Arial" w:hAnsi="Arial" w:cs="Arial" w:eastAsia="Arial"/>
            <w:sz w:val="20"/>
            <w:szCs w:val="20"/>
            <w:color w:val="376F62"/>
            <w:spacing w:val="5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An</w:t>
        </w:r>
        <w:r>
          <w:rPr>
            <w:rFonts w:ascii="Arial" w:hAnsi="Arial" w:cs="Arial" w:eastAsia="Arial"/>
            <w:sz w:val="20"/>
            <w:szCs w:val="20"/>
            <w:color w:val="376F62"/>
            <w:spacing w:val="1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4"/>
          </w:rPr>
          <w:t>Introduction</w:t>
        </w:r>
        <w:r>
          <w:rPr>
            <w:rFonts w:ascii="Arial" w:hAnsi="Arial" w:cs="Arial" w:eastAsia="Arial"/>
            <w:sz w:val="20"/>
            <w:szCs w:val="20"/>
            <w:color w:val="376F62"/>
            <w:spacing w:val="18"/>
            <w:w w:val="94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to</w:t>
        </w:r>
        <w:r>
          <w:rPr>
            <w:rFonts w:ascii="Arial" w:hAnsi="Arial" w:cs="Arial" w:eastAsia="Arial"/>
            <w:sz w:val="20"/>
            <w:szCs w:val="20"/>
            <w:color w:val="376F62"/>
            <w:spacing w:val="2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General-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</w:hyperlink>
      <w:hyperlink r:id="rId106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Purpose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GPU</w:t>
        </w:r>
        <w:r>
          <w:rPr>
            <w:rFonts w:ascii="Arial" w:hAnsi="Arial" w:cs="Arial" w:eastAsia="Arial"/>
            <w:sz w:val="20"/>
            <w:szCs w:val="20"/>
            <w:color w:val="376F62"/>
            <w:spacing w:val="14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Programming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written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Jason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Sanders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ard</w:t>
      </w:r>
      <w:r>
        <w:rPr>
          <w:rFonts w:ascii="Arial" w:hAnsi="Arial" w:cs="Arial" w:eastAsia="Arial"/>
          <w:sz w:val="20"/>
          <w:szCs w:val="20"/>
          <w:color w:val="00000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Kandrot,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published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3"/>
        </w:rPr>
        <w:t>Addison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esl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yright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1993-2010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NVIDIA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Corporation.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rights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original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educational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hyperlink r:id="rId10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NVIDIA</w:t>
        </w:r>
        <w:r>
          <w:rPr>
            <w:rFonts w:ascii="Arial" w:hAnsi="Arial" w:cs="Arial" w:eastAsia="Arial"/>
            <w:sz w:val="20"/>
            <w:szCs w:val="20"/>
            <w:color w:val="376F62"/>
            <w:spacing w:val="3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Corporation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90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Basics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racing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First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tracing.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tracing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reflect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scene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consisting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three-dimensional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objects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dimensional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age.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ames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xcept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ames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use</w:t>
      </w:r>
      <w:r>
        <w:rPr>
          <w:rFonts w:ascii="Arial" w:hAnsi="Arial" w:cs="Arial" w:eastAsia="Arial"/>
          <w:sz w:val="20"/>
          <w:szCs w:val="20"/>
          <w:spacing w:val="26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behind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ray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tracing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ork?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actually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pretty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simple.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o-dimensi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image,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place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imaginary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camera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there.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real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cameras,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imaginary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camera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sensor</w:t>
      </w:r>
      <w:r>
        <w:rPr>
          <w:rFonts w:ascii="Arial" w:hAnsi="Arial" w:cs="Arial" w:eastAsia="Arial"/>
          <w:sz w:val="20"/>
          <w:szCs w:val="20"/>
          <w:spacing w:val="2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produce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image,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what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ould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camera.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camera,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intensity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produce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xact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intensity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corresponding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Furthermore,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deciding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ray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camera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painstaking.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scientist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Rather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deciding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ould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camera,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imagine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shooting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camera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scene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consisting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three-dimensional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objects.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imaginary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camera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acting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looking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seen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what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seeing,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trace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camera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hits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three-dimensional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scene.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color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color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you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see,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most</w:t>
      </w:r>
      <w:r>
        <w:rPr>
          <w:rFonts w:ascii="Arial" w:hAnsi="Arial" w:cs="Arial" w:eastAsia="Arial"/>
          <w:sz w:val="20"/>
          <w:szCs w:val="20"/>
          <w:spacing w:val="2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ray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tracing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just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deciding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rays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shot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scene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interact.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40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Notes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Compile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7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chapte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577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3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vcc</w:t>
      </w:r>
      <w:r>
        <w:rPr>
          <w:rFonts w:ascii="Arial" w:hAnsi="Arial" w:cs="Arial" w:eastAsia="Arial"/>
          <w:sz w:val="20"/>
          <w:szCs w:val="20"/>
          <w:spacing w:val="7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-o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example_name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example_name.cu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odd" r:id="rId102"/>
          <w:footerReference w:type="odd" r:id="rId103"/>
          <w:footerReference w:type="even" r:id="rId10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images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chapte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wn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38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&gt;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3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vcc</w:t>
      </w:r>
      <w:r>
        <w:rPr>
          <w:rFonts w:ascii="Arial" w:hAnsi="Arial" w:cs="Arial" w:eastAsia="Arial"/>
          <w:sz w:val="20"/>
          <w:szCs w:val="20"/>
          <w:spacing w:val="7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-lglut</w:t>
      </w:r>
      <w:r>
        <w:rPr>
          <w:rFonts w:ascii="Arial" w:hAnsi="Arial" w:cs="Arial" w:eastAsia="Arial"/>
          <w:sz w:val="20"/>
          <w:szCs w:val="20"/>
          <w:spacing w:val="20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-o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example_name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example_name.c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360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racing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Without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create</w:t>
      </w:r>
      <w:r>
        <w:rPr>
          <w:rFonts w:ascii="Arial" w:hAnsi="Arial" w:cs="Arial" w:eastAsia="Arial"/>
          <w:sz w:val="20"/>
          <w:szCs w:val="20"/>
          <w:spacing w:val="3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scene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random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spheres.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cube</w:t>
      </w:r>
      <w:r>
        <w:rPr>
          <w:rFonts w:ascii="Arial" w:hAnsi="Arial" w:cs="Arial" w:eastAsia="Arial"/>
          <w:sz w:val="20"/>
          <w:szCs w:val="20"/>
          <w:spacing w:val="3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dimens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ion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1000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1000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1000.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center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cube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spheres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random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size,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camera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random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z-axis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eep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tracing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hits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objects.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eep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track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depth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ray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objects,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record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nearest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5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Ray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racing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ithout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ray_noconst.cu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5.4.1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24"/>
          <w:szCs w:val="24"/>
          <w:color w:val="20435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8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structure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Sphere.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Just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standard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81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b/>
          <w:bCs/>
        </w:rPr>
        <w:t>struct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33"/>
          <w:w w:val="12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</w:rPr>
        <w:t>Sphere</w:t>
      </w:r>
      <w:r>
        <w:rPr>
          <w:rFonts w:ascii="Arial" w:hAnsi="Arial" w:cs="Arial" w:eastAsia="Arial"/>
          <w:sz w:val="18"/>
          <w:szCs w:val="18"/>
          <w:color w:val="000000"/>
          <w:spacing w:val="-4"/>
          <w:w w:val="12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</w:rPr>
        <w:t>r,b,g;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color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61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sphere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66"/>
          <w:w w:val="14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radius;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x,y,z;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coordinate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center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93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9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93"/>
          <w:i/>
        </w:rPr>
        <w:t>will</w:t>
      </w:r>
      <w:r>
        <w:rPr>
          <w:rFonts w:ascii="Arial" w:hAnsi="Arial" w:cs="Arial" w:eastAsia="Arial"/>
          <w:sz w:val="18"/>
          <w:szCs w:val="18"/>
          <w:color w:val="3F7F8E"/>
          <w:spacing w:val="-41"/>
          <w:w w:val="19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return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distance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between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imaginary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camera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9"/>
          <w:i/>
        </w:rPr>
        <w:t>hit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even" r:id="rId108"/>
          <w:headerReference w:type="odd" r:id="rId109"/>
          <w:pgSz w:w="12240" w:h="15840"/>
        </w:sectPr>
      </w:pPr>
      <w:rPr/>
    </w:p>
    <w:p>
      <w:pPr>
        <w:spacing w:before="12" w:after="0" w:line="240" w:lineRule="auto"/>
        <w:ind w:left="550" w:right="-67"/>
        <w:jc w:val="left"/>
        <w:tabs>
          <w:tab w:pos="16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device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6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7"/>
          <w:w w:val="15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56"/>
        </w:rPr>
        <w:t>hit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ox,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oy,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627" w:space="107"/>
            <w:col w:w="7866"/>
          </w:cols>
        </w:sectPr>
      </w:pPr>
      <w:rPr/>
    </w:p>
    <w:p>
      <w:pPr>
        <w:spacing w:before="0" w:after="0" w:line="18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7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82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5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2"/>
        </w:rPr>
        <w:t>x;</w:t>
      </w:r>
      <w:r>
        <w:rPr>
          <w:rFonts w:ascii="Arial" w:hAnsi="Arial" w:cs="Arial" w:eastAsia="Arial"/>
          <w:sz w:val="18"/>
          <w:szCs w:val="18"/>
          <w:color w:val="000000"/>
          <w:spacing w:val="-24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2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distance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x-axis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7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82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5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2"/>
        </w:rPr>
        <w:t>y;</w:t>
      </w:r>
      <w:r>
        <w:rPr>
          <w:rFonts w:ascii="Arial" w:hAnsi="Arial" w:cs="Arial" w:eastAsia="Arial"/>
          <w:sz w:val="18"/>
          <w:szCs w:val="18"/>
          <w:color w:val="000000"/>
          <w:spacing w:val="-24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2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distance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y-axis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27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-18"/>
          <w:w w:val="2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27"/>
          <w:i/>
        </w:rPr>
        <w:t>if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22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(dx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  <w:position w:val="0"/>
        </w:rPr>
        <w:t>dx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26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3"/>
          <w:i/>
          <w:position w:val="0"/>
        </w:rPr>
        <w:t>dy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3"/>
          <w:i/>
          <w:position w:val="0"/>
        </w:rPr>
        <w:t>dy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&gt;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radius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radius),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ray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4"/>
          <w:i/>
          <w:position w:val="0"/>
        </w:rPr>
        <w:t>will</w:t>
      </w:r>
      <w:r>
        <w:rPr>
          <w:rFonts w:ascii="Arial" w:hAnsi="Arial" w:cs="Arial" w:eastAsia="Arial"/>
          <w:sz w:val="18"/>
          <w:szCs w:val="18"/>
          <w:color w:val="3F7F8E"/>
          <w:spacing w:val="76"/>
          <w:w w:val="15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4"/>
          <w:i/>
          <w:position w:val="0"/>
        </w:rPr>
        <w:t>not</w:t>
      </w:r>
      <w:r>
        <w:rPr>
          <w:rFonts w:ascii="Arial" w:hAnsi="Arial" w:cs="Arial" w:eastAsia="Arial"/>
          <w:sz w:val="18"/>
          <w:szCs w:val="18"/>
          <w:color w:val="3F7F8E"/>
          <w:spacing w:val="-32"/>
          <w:w w:val="15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4"/>
          <w:i/>
          <w:position w:val="0"/>
        </w:rPr>
        <w:t>hit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5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  <w:position w:val="0"/>
        </w:rPr>
        <w:t>sphere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  <w:position w:val="2"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(dx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6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2"/>
        </w:rPr>
        <w:t>dx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6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2"/>
        </w:rPr>
        <w:t>radius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4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  <w:position w:val="2"/>
        </w:rPr>
        <w:t>radius)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34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2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  <w:position w:val="2"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38"/>
          <w:w w:val="141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dz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7"/>
          <w:position w:val="2"/>
        </w:rPr>
        <w:t>sqrtf(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57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2"/>
        </w:rPr>
        <w:t>radius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2"/>
        </w:rPr>
        <w:t>radius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32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  <w:position w:val="2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dx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  <w:position w:val="2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  <w:position w:val="2"/>
        </w:rPr>
        <w:t>dy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2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65"/>
          <w:i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25"/>
          <w:w w:val="16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used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45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visual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effect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dz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sqrtf(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radius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3"/>
          <w:w w:val="14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radius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dz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z;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INF;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6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Inside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coordinate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Sphere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(x,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z)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color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also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defined</w:t>
      </w:r>
      <w:r>
        <w:rPr>
          <w:rFonts w:ascii="Arial" w:hAnsi="Arial" w:cs="Arial" w:eastAsia="Arial"/>
          <w:sz w:val="20"/>
          <w:szCs w:val="20"/>
          <w:spacing w:val="4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method</w:t>
      </w:r>
      <w:r>
        <w:rPr>
          <w:rFonts w:ascii="Arial" w:hAnsi="Arial" w:cs="Arial" w:eastAsia="Arial"/>
          <w:sz w:val="20"/>
          <w:szCs w:val="20"/>
          <w:spacing w:val="4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method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decide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whether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ray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shot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point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(ox,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oy)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defined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basic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idea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sphere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o-dimensional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image.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Sphere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(ox,</w:t>
      </w:r>
      <w:r>
        <w:rPr>
          <w:rFonts w:ascii="Arial" w:hAnsi="Arial" w:cs="Arial" w:eastAsia="Arial"/>
          <w:sz w:val="20"/>
          <w:szCs w:val="20"/>
          <w:spacing w:val="2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oy)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x-axis.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thing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y-axis.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Pythagorean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theorem,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point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(ox,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oy)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distance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less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radius,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ray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hitting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sphere.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coordinate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z-axis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distance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point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(ox,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oy)</w:t>
      </w:r>
      <w:r>
        <w:rPr>
          <w:rFonts w:ascii="Arial" w:hAnsi="Arial" w:cs="Arial" w:eastAsia="Arial"/>
          <w:sz w:val="20"/>
          <w:szCs w:val="20"/>
          <w:spacing w:val="1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sphere.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intersect,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infinity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noticed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things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left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xplained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First,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qualifier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</w:r>
      <w:r>
        <w:rPr>
          <w:rFonts w:ascii="Arial" w:hAnsi="Arial" w:cs="Arial" w:eastAsia="Arial"/>
          <w:sz w:val="20"/>
          <w:szCs w:val="20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-17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17"/>
          <w:w w:val="100"/>
        </w:rPr>
      </w:r>
      <w:r>
        <w:rPr>
          <w:rFonts w:ascii="Arial" w:hAnsi="Arial" w:cs="Arial" w:eastAsia="Arial"/>
          <w:sz w:val="20"/>
          <w:szCs w:val="20"/>
          <w:spacing w:val="-17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71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definition.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50" w:right="-67"/>
        <w:jc w:val="left"/>
        <w:tabs>
          <w:tab w:pos="16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device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56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7"/>
          <w:w w:val="15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56"/>
        </w:rPr>
        <w:t>hit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6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68"/>
          <w:w w:val="156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ox,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oy,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29"/>
          <w:w w:val="128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2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627" w:space="107"/>
            <w:col w:w="7866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purpose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qualifier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ernel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vice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(our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GPU)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CPU).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504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Second,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intrigued.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  <w:position w:val="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dz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sqrtf(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radius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3"/>
          <w:w w:val="143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  <w:position w:val="0"/>
        </w:rPr>
        <w:t>radius</w:t>
      </w:r>
      <w:r>
        <w:rPr>
          <w:rFonts w:ascii="Arial" w:hAnsi="Arial" w:cs="Arial" w:eastAsia="Arial"/>
          <w:sz w:val="18"/>
          <w:szCs w:val="18"/>
          <w:color w:val="000000"/>
          <w:spacing w:val="-22"/>
          <w:w w:val="14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better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visual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percentage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distance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point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(ox,</w:t>
      </w:r>
      <w:r>
        <w:rPr>
          <w:rFonts w:ascii="Arial" w:hAnsi="Arial" w:cs="Arial" w:eastAsia="Arial"/>
          <w:sz w:val="20"/>
          <w:szCs w:val="20"/>
          <w:spacing w:val="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oy)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center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sphere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radius.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later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circle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clearer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edge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sphere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dimme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5.4.2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110"/>
          <w:footerReference w:type="even" r:id="rId111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global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1"/>
        </w:rPr>
        <w:t>kernel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</w:rPr>
        <w:t>Sphere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s,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0"/>
        </w:rPr>
        <w:t>unsigned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0"/>
        </w:rPr>
        <w:t>char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0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ptr</w:t>
      </w:r>
      <w:r>
        <w:rPr>
          <w:rFonts w:ascii="Arial" w:hAnsi="Arial" w:cs="Arial" w:eastAsia="Arial"/>
          <w:sz w:val="18"/>
          <w:szCs w:val="18"/>
          <w:color w:val="000000"/>
          <w:spacing w:val="-51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196" w:space="107"/>
            <w:col w:w="8297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2" w:after="0" w:line="220" w:lineRule="exact"/>
        <w:ind w:left="550" w:right="38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map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threadIdx/BlockIdx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pixel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position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7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7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7"/>
          <w:i/>
        </w:rPr>
        <w:t>this</w:t>
      </w:r>
      <w:r>
        <w:rPr>
          <w:rFonts w:ascii="Arial" w:hAnsi="Arial" w:cs="Arial" w:eastAsia="Arial"/>
          <w:sz w:val="18"/>
          <w:szCs w:val="18"/>
          <w:color w:val="3F7F8E"/>
          <w:spacing w:val="-48"/>
          <w:w w:val="17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7"/>
          <w:i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7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linear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offset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into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output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4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1"/>
          <w:i/>
        </w:rPr>
        <w:t>buffer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offset</w:t>
      </w:r>
      <w:r>
        <w:rPr>
          <w:rFonts w:ascii="Arial" w:hAnsi="Arial" w:cs="Arial" w:eastAsia="Arial"/>
          <w:sz w:val="18"/>
          <w:szCs w:val="18"/>
          <w:color w:val="000000"/>
          <w:spacing w:val="35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9"/>
          <w:w w:val="13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blockDim.x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2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45"/>
          <w:w w:val="14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2"/>
          <w:position w:val="0"/>
        </w:rPr>
        <w:t>gridDim.x;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6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14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(x,y)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image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coordinate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that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z-axis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go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through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center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(x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61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7"/>
        </w:rPr>
        <w:t>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(y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61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7"/>
        </w:rPr>
        <w:t>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g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</w:rPr>
        <w:t>b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set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background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3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5"/>
          <w:i/>
        </w:rPr>
        <w:t>black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maxz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INF;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7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4"/>
        </w:rPr>
        <w:t>SPHERES;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tabs>
          <w:tab w:pos="1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3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tabs>
          <w:tab w:pos="18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2"/>
        </w:rPr>
        <w:t>s[i].hit(</w:t>
      </w:r>
      <w:r>
        <w:rPr>
          <w:rFonts w:ascii="Arial" w:hAnsi="Arial" w:cs="Arial" w:eastAsia="Arial"/>
          <w:sz w:val="18"/>
          <w:szCs w:val="18"/>
          <w:color w:val="000000"/>
          <w:spacing w:val="17"/>
          <w:w w:val="18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ox,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oy,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0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-6"/>
          <w:w w:val="205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0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20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return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distance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(t</w:t>
      </w:r>
      <w:r>
        <w:rPr>
          <w:rFonts w:ascii="Arial" w:hAnsi="Arial" w:cs="Arial" w:eastAsia="Arial"/>
          <w:sz w:val="18"/>
          <w:szCs w:val="18"/>
          <w:color w:val="000000"/>
          <w:spacing w:val="1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maxz)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37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3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fscale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improve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visual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effect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1411" w:right="59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r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9"/>
        </w:rPr>
        <w:t>s[i].r</w:t>
      </w:r>
      <w:r>
        <w:rPr>
          <w:rFonts w:ascii="Arial" w:hAnsi="Arial" w:cs="Arial" w:eastAsia="Arial"/>
          <w:sz w:val="18"/>
          <w:szCs w:val="18"/>
          <w:color w:val="000000"/>
          <w:spacing w:val="13"/>
          <w:w w:val="1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s[i].g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6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s[i].b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6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1411" w:right="147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maxz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update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maxz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everytime</w:t>
      </w:r>
      <w:r>
        <w:rPr>
          <w:rFonts w:ascii="Arial" w:hAnsi="Arial" w:cs="Arial" w:eastAsia="Arial"/>
          <w:sz w:val="18"/>
          <w:szCs w:val="18"/>
          <w:color w:val="3F7F8E"/>
          <w:spacing w:val="46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smaller</w:t>
      </w:r>
      <w:r>
        <w:rPr>
          <w:rFonts w:ascii="Arial" w:hAnsi="Arial" w:cs="Arial" w:eastAsia="Arial"/>
          <w:sz w:val="18"/>
          <w:szCs w:val="18"/>
          <w:color w:val="3F7F8E"/>
          <w:spacing w:val="-19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distance</w:t>
      </w:r>
      <w:r>
        <w:rPr>
          <w:rFonts w:ascii="Arial" w:hAnsi="Arial" w:cs="Arial" w:eastAsia="Arial"/>
          <w:sz w:val="18"/>
          <w:szCs w:val="18"/>
          <w:color w:val="3F7F8E"/>
          <w:spacing w:val="-35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is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3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found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29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color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bitmap</w:t>
      </w:r>
      <w:r>
        <w:rPr>
          <w:rFonts w:ascii="Arial" w:hAnsi="Arial" w:cs="Arial" w:eastAsia="Arial"/>
          <w:sz w:val="18"/>
          <w:szCs w:val="18"/>
          <w:color w:val="3F7F8E"/>
          <w:spacing w:val="-16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according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what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ray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has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’seen’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52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53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8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  <w:position w:val="0"/>
        </w:rPr>
        <w:t>)(r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5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5"/>
          <w:w w:val="15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1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)(g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5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6"/>
          <w:w w:val="15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1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)(b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5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6"/>
          <w:w w:val="15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assign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tracing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Therefore,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0" w:lineRule="exact"/>
        <w:ind w:left="550" w:right="382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map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threadIdx/BlockIdx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pixel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position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threadIdx.x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blockIdx.x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blockDim.x;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threadIdx.y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blockIdx.y</w:t>
      </w:r>
      <w:r>
        <w:rPr>
          <w:rFonts w:ascii="Arial" w:hAnsi="Arial" w:cs="Arial" w:eastAsia="Arial"/>
          <w:sz w:val="18"/>
          <w:szCs w:val="18"/>
          <w:color w:val="000000"/>
          <w:spacing w:val="6"/>
          <w:w w:val="13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0"/>
          <w:w w:val="13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blockDim.y;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threadIdx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blockIdx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position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bitmap,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which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represented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(x,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Then,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linear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fset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coloring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ernel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xactly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which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image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coordinate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DIM/2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x-axis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DIM/2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y-axis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bitmap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center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bitmap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match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origin</w:t>
      </w:r>
      <w:r>
        <w:rPr>
          <w:rFonts w:ascii="Arial" w:hAnsi="Arial" w:cs="Arial" w:eastAsia="Arial"/>
          <w:sz w:val="20"/>
          <w:szCs w:val="20"/>
          <w:spacing w:val="-11"/>
          <w:w w:val="10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position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z-axis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16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shift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6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14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8"/>
          <w:i/>
        </w:rPr>
        <w:t>(x,y)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4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image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8"/>
          <w:i/>
        </w:rPr>
        <w:t>coordinate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so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that</w:t>
      </w:r>
      <w:r>
        <w:rPr>
          <w:rFonts w:ascii="Arial" w:hAnsi="Arial" w:cs="Arial" w:eastAsia="Arial"/>
          <w:sz w:val="18"/>
          <w:szCs w:val="18"/>
          <w:color w:val="3F7F8E"/>
          <w:spacing w:val="47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0"/>
          <w:i/>
        </w:rPr>
        <w:t>z-axis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4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go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through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center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63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   </w:t>
      </w:r>
      <w:r>
        <w:rPr>
          <w:rFonts w:ascii="Arial" w:hAnsi="Arial" w:cs="Arial" w:eastAsia="Arial"/>
          <w:sz w:val="18"/>
          <w:szCs w:val="18"/>
          <w:color w:val="8E2100"/>
          <w:spacing w:val="41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ox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(x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61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7"/>
        </w:rPr>
        <w:t>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63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1"/>
          <w:b/>
          <w:bCs/>
        </w:rPr>
        <w:t>   </w:t>
      </w:r>
      <w:r>
        <w:rPr>
          <w:rFonts w:ascii="Arial" w:hAnsi="Arial" w:cs="Arial" w:eastAsia="Arial"/>
          <w:sz w:val="18"/>
          <w:szCs w:val="18"/>
          <w:color w:val="8E2100"/>
          <w:spacing w:val="41"/>
          <w:w w:val="14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oy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(y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61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7"/>
        </w:rPr>
        <w:t>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preparations,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start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tracing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program.</w:t>
      </w:r>
      <w:r>
        <w:rPr>
          <w:rFonts w:ascii="Arial" w:hAnsi="Arial" w:cs="Arial" w:eastAsia="Arial"/>
          <w:sz w:val="20"/>
          <w:szCs w:val="2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b)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black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background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object.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maxz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nearest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distance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Sphere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(ox,</w:t>
      </w:r>
      <w:r>
        <w:rPr>
          <w:rFonts w:ascii="Arial" w:hAnsi="Arial" w:cs="Arial" w:eastAsia="Arial"/>
          <w:sz w:val="20"/>
          <w:szCs w:val="20"/>
          <w:spacing w:val="23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oy)</w:t>
      </w:r>
      <w:r>
        <w:rPr>
          <w:rFonts w:ascii="Arial" w:hAnsi="Arial" w:cs="Arial" w:eastAsia="Arial"/>
          <w:sz w:val="20"/>
          <w:szCs w:val="20"/>
          <w:spacing w:val="19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parameter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passed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decide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whether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intersect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decide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distance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intersect.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loop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spheres.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11" w:right="37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9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46"/>
          <w:w w:val="13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fscale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7"/>
          <w:i/>
        </w:rPr>
        <w:t>improve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17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visual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</w:rPr>
        <w:t>effect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1411" w:right="59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r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89"/>
        </w:rPr>
        <w:t>s[i].r</w:t>
      </w:r>
      <w:r>
        <w:rPr>
          <w:rFonts w:ascii="Arial" w:hAnsi="Arial" w:cs="Arial" w:eastAsia="Arial"/>
          <w:sz w:val="18"/>
          <w:szCs w:val="18"/>
          <w:color w:val="000000"/>
          <w:spacing w:val="13"/>
          <w:w w:val="18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s[i].g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6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  <w:position w:val="0"/>
        </w:rPr>
        <w:t>s[i].b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69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8"/>
          <w:w w:val="14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  <w:position w:val="0"/>
        </w:rPr>
        <w:t>fscale;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eral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code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ab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e,</w:t>
      </w:r>
      <w:r>
        <w:rPr>
          <w:rFonts w:ascii="Arial" w:hAnsi="Arial" w:cs="Arial" w:eastAsia="Arial"/>
          <w:sz w:val="20"/>
          <w:szCs w:val="20"/>
          <w:spacing w:val="3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you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see</w:t>
      </w:r>
      <w:r>
        <w:rPr>
          <w:rFonts w:ascii="Arial" w:hAnsi="Arial" w:cs="Arial" w:eastAsia="Arial"/>
          <w:sz w:val="20"/>
          <w:szCs w:val="20"/>
          <w:spacing w:val="-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we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assign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ual</w:t>
      </w:r>
      <w:r>
        <w:rPr>
          <w:rFonts w:ascii="Arial" w:hAnsi="Arial" w:cs="Arial" w:eastAsia="Arial"/>
          <w:sz w:val="20"/>
          <w:szCs w:val="20"/>
          <w:spacing w:val="3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b)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b)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structure.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also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constant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fscale</w:t>
      </w:r>
      <w:r>
        <w:rPr>
          <w:rFonts w:ascii="Arial" w:hAnsi="Arial" w:cs="Arial" w:eastAsia="Arial"/>
          <w:sz w:val="20"/>
          <w:szCs w:val="20"/>
          <w:spacing w:val="3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When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sphere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nearest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point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aligned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center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closer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hand,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edge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sphere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fscale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b)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50" w:right="29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color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bitmap</w:t>
      </w:r>
      <w:r>
        <w:rPr>
          <w:rFonts w:ascii="Arial" w:hAnsi="Arial" w:cs="Arial" w:eastAsia="Arial"/>
          <w:sz w:val="18"/>
          <w:szCs w:val="18"/>
          <w:color w:val="3F7F8E"/>
          <w:spacing w:val="-16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according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3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what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ray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has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</w:rPr>
        <w:t>’seen’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52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53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8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  <w:position w:val="0"/>
        </w:rPr>
        <w:t>)(r</w:t>
      </w:r>
      <w:r>
        <w:rPr>
          <w:rFonts w:ascii="Arial" w:hAnsi="Arial" w:cs="Arial" w:eastAsia="Arial"/>
          <w:sz w:val="18"/>
          <w:szCs w:val="18"/>
          <w:color w:val="000000"/>
          <w:spacing w:val="53"/>
          <w:w w:val="158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8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5"/>
          <w:w w:val="158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1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)(g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5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6"/>
          <w:w w:val="15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51"/>
          <w:b/>
          <w:bCs/>
          <w:position w:val="0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0"/>
        </w:rPr>
        <w:t>)(b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51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1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26"/>
          <w:w w:val="151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ptr[offset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4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0"/>
        </w:rPr>
        <w:t>255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113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color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bitmap.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Nothing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clarified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lines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57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5.4.3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49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0"/>
        </w:rPr>
        <w:t>main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34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5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data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6"/>
          <w:i/>
        </w:rPr>
        <w:t>block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2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1"/>
          <w:i/>
        </w:rPr>
        <w:t>other</w:t>
      </w:r>
      <w:r>
        <w:rPr>
          <w:rFonts w:ascii="Arial" w:hAnsi="Arial" w:cs="Arial" w:eastAsia="Arial"/>
          <w:sz w:val="18"/>
          <w:szCs w:val="18"/>
          <w:color w:val="3F7F8E"/>
          <w:spacing w:val="43"/>
          <w:w w:val="13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needed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variables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71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DataBlock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58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data;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512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CPUBitmap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bitmap(</w:t>
      </w:r>
      <w:r>
        <w:rPr>
          <w:rFonts w:ascii="Arial" w:hAnsi="Arial" w:cs="Arial" w:eastAsia="Arial"/>
          <w:sz w:val="18"/>
          <w:szCs w:val="18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data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550" w:right="5981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unsigned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8E210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  <w:position w:val="0"/>
        </w:rPr>
        <w:t>dev_bitmap;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1"/>
          <w:position w:val="0"/>
        </w:rPr>
        <w:t>Sphere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330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temp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-17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dataset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4"/>
          <w:i/>
        </w:rPr>
        <w:t>CPU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243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Sphere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  <w:position w:val="0"/>
        </w:rPr>
        <w:t>temp_s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(Sphere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)malloc(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0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(Sphere)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9"/>
          <w:w w:val="13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7"/>
          <w:position w:val="0"/>
        </w:rPr>
        <w:t>SPHERES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555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80"/>
          <w:i/>
        </w:rPr>
        <w:t>initialize</w:t>
      </w:r>
      <w:r>
        <w:rPr>
          <w:rFonts w:ascii="Arial" w:hAnsi="Arial" w:cs="Arial" w:eastAsia="Arial"/>
          <w:sz w:val="18"/>
          <w:szCs w:val="18"/>
          <w:color w:val="3F7F8E"/>
          <w:spacing w:val="-59"/>
          <w:w w:val="18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0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-4"/>
          <w:w w:val="12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7"/>
          <w:i/>
        </w:rPr>
        <w:t>dataset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981" w:right="4802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4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12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44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61"/>
          <w:w w:val="14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4"/>
        </w:rPr>
        <w:t>SPHERES;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0"/>
        </w:rPr>
        <w:t>temp_s[i].r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38"/>
        </w:rPr>
        <w:t>1.0f</w:t>
      </w:r>
      <w:r>
        <w:rPr>
          <w:rFonts w:ascii="Arial" w:hAnsi="Arial" w:cs="Arial" w:eastAsia="Arial"/>
          <w:sz w:val="18"/>
          <w:szCs w:val="18"/>
          <w:color w:val="217F4F"/>
          <w:spacing w:val="54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temp_s[i].g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38"/>
        </w:rPr>
        <w:t>1.0f</w:t>
      </w:r>
      <w:r>
        <w:rPr>
          <w:rFonts w:ascii="Arial" w:hAnsi="Arial" w:cs="Arial" w:eastAsia="Arial"/>
          <w:sz w:val="18"/>
          <w:szCs w:val="18"/>
          <w:color w:val="217F4F"/>
          <w:spacing w:val="54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temp_s[i].b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38"/>
        </w:rPr>
        <w:t>1.0f</w:t>
      </w:r>
      <w:r>
        <w:rPr>
          <w:rFonts w:ascii="Arial" w:hAnsi="Arial" w:cs="Arial" w:eastAsia="Arial"/>
          <w:sz w:val="18"/>
          <w:szCs w:val="18"/>
          <w:color w:val="217F4F"/>
          <w:spacing w:val="54"/>
          <w:w w:val="13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temp_s[i].x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60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1000.0f</w:t>
      </w:r>
      <w:r>
        <w:rPr>
          <w:rFonts w:ascii="Arial" w:hAnsi="Arial" w:cs="Arial" w:eastAsia="Arial"/>
          <w:sz w:val="18"/>
          <w:szCs w:val="18"/>
          <w:color w:val="217F4F"/>
          <w:spacing w:val="19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500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temp_s[i].y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60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1000.0f</w:t>
      </w:r>
      <w:r>
        <w:rPr>
          <w:rFonts w:ascii="Arial" w:hAnsi="Arial" w:cs="Arial" w:eastAsia="Arial"/>
          <w:sz w:val="18"/>
          <w:szCs w:val="18"/>
          <w:color w:val="217F4F"/>
          <w:spacing w:val="19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500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5"/>
        </w:rPr>
        <w:t>temp_s[i].z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60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1000.0f</w:t>
      </w:r>
      <w:r>
        <w:rPr>
          <w:rFonts w:ascii="Arial" w:hAnsi="Arial" w:cs="Arial" w:eastAsia="Arial"/>
          <w:sz w:val="18"/>
          <w:szCs w:val="18"/>
          <w:color w:val="217F4F"/>
          <w:spacing w:val="19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500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5"/>
        </w:rPr>
        <w:t>temp_s[i].radius</w:t>
      </w:r>
      <w:r>
        <w:rPr>
          <w:rFonts w:ascii="Arial" w:hAnsi="Arial" w:cs="Arial" w:eastAsia="Arial"/>
          <w:sz w:val="18"/>
          <w:szCs w:val="18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rnd(</w:t>
      </w:r>
      <w:r>
        <w:rPr>
          <w:rFonts w:ascii="Arial" w:hAnsi="Arial" w:cs="Arial" w:eastAsia="Arial"/>
          <w:sz w:val="18"/>
          <w:szCs w:val="18"/>
          <w:color w:val="000000"/>
          <w:spacing w:val="4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44"/>
        </w:rPr>
        <w:t>100.0f</w:t>
      </w:r>
      <w:r>
        <w:rPr>
          <w:rFonts w:ascii="Arial" w:hAnsi="Arial" w:cs="Arial" w:eastAsia="Arial"/>
          <w:sz w:val="18"/>
          <w:szCs w:val="18"/>
          <w:color w:val="217F4F"/>
          <w:spacing w:val="-39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4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57"/>
          <w:w w:val="144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20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capture</w:t>
      </w:r>
      <w:r>
        <w:rPr>
          <w:rFonts w:ascii="Arial" w:hAnsi="Arial" w:cs="Arial" w:eastAsia="Arial"/>
          <w:sz w:val="18"/>
          <w:szCs w:val="18"/>
          <w:color w:val="3F7F8E"/>
          <w:spacing w:val="-26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start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36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6"/>
          <w:i/>
        </w:rPr>
        <w:t>time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tabs>
          <w:tab w:pos="22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cudaEvent_t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start,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stop;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cudaEventCreate(</w:t>
      </w:r>
      <w:r>
        <w:rPr>
          <w:rFonts w:ascii="Arial" w:hAnsi="Arial" w:cs="Arial" w:eastAsia="Arial"/>
          <w:sz w:val="18"/>
          <w:szCs w:val="18"/>
          <w:color w:val="000000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1"/>
        </w:rPr>
        <w:t>start,</w:t>
      </w:r>
      <w:r>
        <w:rPr>
          <w:rFonts w:ascii="Arial" w:hAnsi="Arial" w:cs="Arial" w:eastAsia="Arial"/>
          <w:sz w:val="18"/>
          <w:szCs w:val="18"/>
          <w:spacing w:val="28"/>
          <w:w w:val="161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output</w:t>
      </w:r>
      <w:r>
        <w:rPr>
          <w:rFonts w:ascii="Arial" w:hAnsi="Arial" w:cs="Arial" w:eastAsia="Arial"/>
          <w:sz w:val="18"/>
          <w:szCs w:val="18"/>
          <w:color w:val="3F7F8E"/>
          <w:spacing w:val="27"/>
          <w:w w:val="13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2"/>
          <w:i/>
        </w:rPr>
        <w:t>bitmap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0"/>
          <w:position w:val="0"/>
        </w:rPr>
        <w:t>dev_bitmap,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  <w:position w:val="0"/>
        </w:rPr>
        <w:t>bitmap.image_size()</w:t>
      </w:r>
      <w:r>
        <w:rPr>
          <w:rFonts w:ascii="Arial" w:hAnsi="Arial" w:cs="Arial" w:eastAsia="Arial"/>
          <w:sz w:val="18"/>
          <w:szCs w:val="18"/>
          <w:color w:val="000000"/>
          <w:spacing w:val="45"/>
          <w:w w:val="12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allocate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-17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dataset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on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cudaMalloc(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16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  <w:position w:val="0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  <w:position w:val="0"/>
        </w:rPr>
        <w:t>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0"/>
          <w:b/>
          <w:bCs/>
          <w:position w:val="0"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  <w:position w:val="0"/>
        </w:rPr>
        <w:t>(Sphere)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9"/>
          <w:w w:val="13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7"/>
          <w:position w:val="0"/>
        </w:rPr>
        <w:t>SPHERES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initialized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dataset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9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1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ind w:left="3563" w:right="2327" w:firstLine="-301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s,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temp_s,</w:t>
      </w:r>
      <w:r>
        <w:rPr>
          <w:rFonts w:ascii="Arial" w:hAnsi="Arial" w:cs="Arial" w:eastAsia="Arial"/>
          <w:sz w:val="18"/>
          <w:szCs w:val="18"/>
          <w:spacing w:val="-33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9"/>
          <w:b/>
          <w:bCs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(Sphere)</w:t>
      </w:r>
      <w:r>
        <w:rPr>
          <w:rFonts w:ascii="Arial" w:hAnsi="Arial" w:cs="Arial" w:eastAsia="Arial"/>
          <w:sz w:val="18"/>
          <w:szCs w:val="18"/>
          <w:color w:val="000000"/>
          <w:spacing w:val="-21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29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60"/>
          <w:w w:val="129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SPHERES,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cudaMemcpyHostToDevice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07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1"/>
          <w:i/>
        </w:rPr>
        <w:t>generate</w:t>
      </w:r>
      <w:r>
        <w:rPr>
          <w:rFonts w:ascii="Arial" w:hAnsi="Arial" w:cs="Arial" w:eastAsia="Arial"/>
          <w:sz w:val="18"/>
          <w:szCs w:val="18"/>
          <w:color w:val="3F7F8E"/>
          <w:spacing w:val="48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bitmap</w:t>
      </w:r>
      <w:r>
        <w:rPr>
          <w:rFonts w:ascii="Arial" w:hAnsi="Arial" w:cs="Arial" w:eastAsia="Arial"/>
          <w:sz w:val="18"/>
          <w:szCs w:val="18"/>
          <w:color w:val="3F7F8E"/>
          <w:spacing w:val="31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our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19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2"/>
          <w:i/>
        </w:rPr>
        <w:t>data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4372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dim3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grids(DIM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3"/>
        </w:rPr>
        <w:t>,DIM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dim3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threads(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32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kernel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grids,threads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&gt;&gt;&gt;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s,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7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3"/>
        </w:rPr>
        <w:t>dev_bitmap</w:t>
      </w:r>
      <w:r>
        <w:rPr>
          <w:rFonts w:ascii="Arial" w:hAnsi="Arial" w:cs="Arial" w:eastAsia="Arial"/>
          <w:sz w:val="18"/>
          <w:szCs w:val="18"/>
          <w:color w:val="000000"/>
          <w:spacing w:val="-28"/>
          <w:w w:val="12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copy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1"/>
          <w:i/>
        </w:rPr>
        <w:t>our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1"/>
          <w:i/>
        </w:rPr>
        <w:t>bitmap</w:t>
      </w:r>
      <w:r>
        <w:rPr>
          <w:rFonts w:ascii="Arial" w:hAnsi="Arial" w:cs="Arial" w:eastAsia="Arial"/>
          <w:sz w:val="18"/>
          <w:szCs w:val="18"/>
          <w:color w:val="3F7F8E"/>
          <w:spacing w:val="37"/>
          <w:w w:val="12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back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from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5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58"/>
          <w:w w:val="143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3"/>
          <w:i/>
        </w:rPr>
        <w:t>display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3348" w:right="3081" w:firstLine="-279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cudaMemcpy(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bitmap.get_ptr(),</w:t>
      </w:r>
      <w:r>
        <w:rPr>
          <w:rFonts w:ascii="Arial" w:hAnsi="Arial" w:cs="Arial" w:eastAsia="Arial"/>
          <w:sz w:val="18"/>
          <w:szCs w:val="18"/>
          <w:spacing w:val="39"/>
          <w:w w:val="13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dev_bitmap,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bitmap.image_size(),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cudaMemcpyDeviceToHost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550" w:right="3834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get</w:t>
      </w:r>
      <w:r>
        <w:rPr>
          <w:rFonts w:ascii="Arial" w:hAnsi="Arial" w:cs="Arial" w:eastAsia="Arial"/>
          <w:sz w:val="18"/>
          <w:szCs w:val="18"/>
          <w:color w:val="3F7F8E"/>
          <w:spacing w:val="41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stop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time,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3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and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display</w:t>
      </w:r>
      <w:r>
        <w:rPr>
          <w:rFonts w:ascii="Arial" w:hAnsi="Arial" w:cs="Arial" w:eastAsia="Arial"/>
          <w:sz w:val="18"/>
          <w:szCs w:val="18"/>
          <w:color w:val="3F7F8E"/>
          <w:spacing w:val="-8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4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timing</w:t>
      </w:r>
      <w:r>
        <w:rPr>
          <w:rFonts w:ascii="Arial" w:hAnsi="Arial" w:cs="Arial" w:eastAsia="Arial"/>
          <w:sz w:val="18"/>
          <w:szCs w:val="18"/>
          <w:color w:val="3F7F8E"/>
          <w:spacing w:val="-1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results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2"/>
          <w:i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cudaEventRecord(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stop,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cudaEventSynchronize(</w:t>
      </w:r>
      <w:r>
        <w:rPr>
          <w:rFonts w:ascii="Arial" w:hAnsi="Arial" w:cs="Arial" w:eastAsia="Arial"/>
          <w:sz w:val="18"/>
          <w:szCs w:val="18"/>
          <w:color w:val="000000"/>
          <w:spacing w:val="-29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0"/>
          <w:b/>
          <w:bCs/>
        </w:rPr>
        <w:t>float</w:t>
      </w:r>
      <w:r>
        <w:rPr>
          <w:rFonts w:ascii="Arial" w:hAnsi="Arial" w:cs="Arial" w:eastAsia="Arial"/>
          <w:sz w:val="18"/>
          <w:szCs w:val="18"/>
          <w:color w:val="8E2100"/>
          <w:spacing w:val="-23"/>
          <w:w w:val="13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elapsedTime;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54" w:lineRule="auto"/>
        <w:ind w:left="4424" w:right="3404" w:firstLine="-387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cudaEventElapsedTime(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elapsedTime,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start,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6"/>
        </w:rPr>
        <w:t>stop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4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tabs>
          <w:tab w:pos="35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3"/>
        </w:rPr>
        <w:t>printf(</w:t>
      </w:r>
      <w:r>
        <w:rPr>
          <w:rFonts w:ascii="Arial" w:hAnsi="Arial" w:cs="Arial" w:eastAsia="Arial"/>
          <w:sz w:val="18"/>
          <w:szCs w:val="18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7"/>
        </w:rPr>
        <w:t>Time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generate: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28"/>
        </w:rPr>
        <w:t>%3.1f</w:t>
      </w:r>
      <w:r>
        <w:rPr>
          <w:rFonts w:ascii="Arial" w:hAnsi="Arial" w:cs="Arial" w:eastAsia="Arial"/>
          <w:sz w:val="18"/>
          <w:szCs w:val="18"/>
          <w:color w:val="3F70A0"/>
          <w:spacing w:val="-11"/>
          <w:w w:val="128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89"/>
        </w:rPr>
        <w:t>ms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4"/>
          <w:b/>
          <w:bCs/>
        </w:rPr>
        <w:t>\n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4"/>
        </w:rPr>
        <w:t>elapsedTime</w:t>
      </w:r>
      <w:r>
        <w:rPr>
          <w:rFonts w:ascii="Arial" w:hAnsi="Arial" w:cs="Arial" w:eastAsia="Arial"/>
          <w:sz w:val="18"/>
          <w:szCs w:val="18"/>
          <w:color w:val="000000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CPU</w:t>
      </w:r>
      <w:r>
        <w:rPr>
          <w:rFonts w:ascii="Arial" w:hAnsi="Arial" w:cs="Arial" w:eastAsia="Arial"/>
          <w:sz w:val="18"/>
          <w:szCs w:val="18"/>
          <w:color w:val="3F7F8E"/>
          <w:spacing w:val="-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free(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temp_s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8"/>
          <w:i/>
        </w:rPr>
        <w:t>free</w:t>
      </w:r>
      <w:r>
        <w:rPr>
          <w:rFonts w:ascii="Arial" w:hAnsi="Arial" w:cs="Arial" w:eastAsia="Arial"/>
          <w:sz w:val="18"/>
          <w:szCs w:val="18"/>
          <w:color w:val="3F7F8E"/>
          <w:spacing w:val="39"/>
          <w:w w:val="138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GPU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6"/>
          <w:w w:val="82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44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cudaEventDestroy(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start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cudaEventDestroy(</w:t>
      </w:r>
      <w:r>
        <w:rPr>
          <w:rFonts w:ascii="Arial" w:hAnsi="Arial" w:cs="Arial" w:eastAsia="Arial"/>
          <w:sz w:val="18"/>
          <w:szCs w:val="18"/>
          <w:spacing w:val="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stop</w:t>
      </w:r>
      <w:r>
        <w:rPr>
          <w:rFonts w:ascii="Arial" w:hAnsi="Arial" w:cs="Arial" w:eastAsia="Arial"/>
          <w:sz w:val="18"/>
          <w:szCs w:val="18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550" w:right="480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cudaFree(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dev_bitmap</w:t>
      </w:r>
      <w:r>
        <w:rPr>
          <w:rFonts w:ascii="Arial" w:hAnsi="Arial" w:cs="Arial" w:eastAsia="Arial"/>
          <w:sz w:val="18"/>
          <w:szCs w:val="18"/>
          <w:spacing w:val="41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cudaFree(</w:t>
      </w:r>
      <w:r>
        <w:rPr>
          <w:rFonts w:ascii="Arial" w:hAnsi="Arial" w:cs="Arial" w:eastAsia="Arial"/>
          <w:sz w:val="18"/>
          <w:szCs w:val="18"/>
          <w:spacing w:val="49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95"/>
        </w:rPr>
        <w:t>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</w:rPr>
        <w:t>display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3"/>
        </w:rPr>
        <w:t>bitmap.display_and_exit();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nothing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orth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mentioning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about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host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block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ariables.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allocate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GPU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initialize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ariables,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20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spheres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CPU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then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transfer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them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GPU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Later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ocation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GPU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finish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hard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Finall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bitmap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CPU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display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bitmap.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5.4.4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4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105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conducted</w:t>
      </w:r>
      <w:r>
        <w:rPr>
          <w:rFonts w:ascii="Arial" w:hAnsi="Arial" w:cs="Arial" w:eastAsia="Arial"/>
          <w:sz w:val="20"/>
          <w:szCs w:val="20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tests</w:t>
      </w:r>
      <w:r>
        <w:rPr>
          <w:rFonts w:ascii="Arial" w:hAnsi="Arial" w:cs="Arial" w:eastAsia="Arial"/>
          <w:sz w:val="20"/>
          <w:szCs w:val="20"/>
          <w:spacing w:val="-11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bel</w:t>
      </w:r>
      <w:r>
        <w:rPr>
          <w:rFonts w:ascii="Arial" w:hAnsi="Arial" w:cs="Arial" w:eastAsia="Arial"/>
          <w:sz w:val="20"/>
          <w:szCs w:val="20"/>
          <w:spacing w:val="-2"/>
          <w:w w:val="86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92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112"/>
          <w:footerReference w:type="even" r:id="rId113"/>
          <w:pgSz w:w="12240" w:h="15840"/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1075pt;height:457.5pt;mso-position-horizontal-relative:char;mso-position-vertical-relative:line" type="#_x0000_t75">
            <v:imagedata r:id="rId1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0" w:lineRule="auto"/>
        <w:ind w:left="263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5.1: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screenshot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ray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tracing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6.76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44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mentioned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memory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architecture.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seen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global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time,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xplore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characteristics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ernel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mands.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located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global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global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cached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higher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Just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price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speed.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chitecture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only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64KB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space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global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Therefore,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constant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designed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dataset.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05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5.6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racing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28"/>
          <w:szCs w:val="28"/>
          <w:color w:val="20435C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Memo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tracing,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</w:t>
      </w:r>
      <w:r>
        <w:rPr>
          <w:rFonts w:ascii="Arial" w:hAnsi="Arial" w:cs="Arial" w:eastAsia="Arial"/>
          <w:sz w:val="20"/>
          <w:szCs w:val="20"/>
          <w:spacing w:val="-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ficien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constant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sphere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1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sphere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ernel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bitmap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1024x1024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looking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million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sphere.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480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Ray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racing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ray.cu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38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5.6.1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24"/>
          <w:szCs w:val="24"/>
          <w:color w:val="20435C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Memo</w:t>
      </w:r>
      <w:r>
        <w:rPr>
          <w:rFonts w:ascii="Arial" w:hAnsi="Arial" w:cs="Arial" w:eastAsia="Arial"/>
          <w:sz w:val="24"/>
          <w:szCs w:val="24"/>
          <w:color w:val="20435C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laration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odd" r:id="rId115"/>
          <w:footerReference w:type="even" r:id="rId116"/>
          <w:pgSz w:w="12240" w:h="15840"/>
        </w:sectPr>
      </w:pPr>
      <w:rPr/>
    </w:p>
    <w:p>
      <w:pPr>
        <w:spacing w:before="30" w:after="0" w:line="240" w:lineRule="auto"/>
        <w:ind w:left="120" w:right="-67"/>
        <w:jc w:val="left"/>
        <w:tabs>
          <w:tab w:pos="14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215"/>
        </w:rPr>
      </w:r>
      <w:r>
        <w:rPr>
          <w:rFonts w:ascii="Arial" w:hAnsi="Arial" w:cs="Arial" w:eastAsia="Arial"/>
          <w:sz w:val="18"/>
          <w:szCs w:val="18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8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constant</w:t>
      </w:r>
      <w:r>
        <w:rPr>
          <w:rFonts w:ascii="Arial" w:hAnsi="Arial" w:cs="Arial" w:eastAsia="Arial"/>
          <w:sz w:val="18"/>
          <w:szCs w:val="18"/>
          <w:spacing w:val="0"/>
          <w:w w:val="215"/>
        </w:rPr>
      </w:r>
      <w:r>
        <w:rPr>
          <w:rFonts w:ascii="Arial" w:hAnsi="Arial" w:cs="Arial" w:eastAsia="Arial"/>
          <w:sz w:val="18"/>
          <w:szCs w:val="18"/>
          <w:spacing w:val="0"/>
          <w:w w:val="215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Sphere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s[SPHERES];</w:t>
      </w:r>
      <w:r>
        <w:rPr>
          <w:rFonts w:ascii="Arial" w:hAnsi="Arial" w:cs="Arial" w:eastAsia="Arial"/>
          <w:sz w:val="18"/>
          <w:szCs w:val="18"/>
          <w:spacing w:val="31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declare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spheres</w:t>
      </w:r>
      <w:r>
        <w:rPr>
          <w:rFonts w:ascii="Arial" w:hAnsi="Arial" w:cs="Arial" w:eastAsia="Arial"/>
          <w:sz w:val="18"/>
          <w:szCs w:val="18"/>
          <w:color w:val="3F7F8E"/>
          <w:spacing w:val="-33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in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3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</w:rPr>
        <w:t>constant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29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1412" w:space="107"/>
            <w:col w:w="8081"/>
          </w:cols>
        </w:sectPr>
      </w:pPr>
      <w:rPr/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declare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57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9"/>
          <w:b/>
          <w:bCs/>
        </w:rPr>
      </w:r>
      <w:r>
        <w:rPr>
          <w:rFonts w:ascii="Arial" w:hAnsi="Arial" w:cs="Arial" w:eastAsia="Arial"/>
          <w:sz w:val="20"/>
          <w:szCs w:val="20"/>
          <w:w w:val="89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w w:val="100"/>
          <w:b/>
          <w:bCs/>
          <w:u w:val="single" w:color="000000"/>
        </w:rPr>
        <w:t>  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constant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3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qualifier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declaration.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9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5.6.2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24"/>
          <w:szCs w:val="24"/>
          <w:color w:val="20435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&amp;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vice</w:t>
      </w:r>
      <w:r>
        <w:rPr>
          <w:rFonts w:ascii="Arial" w:hAnsi="Arial" w:cs="Arial" w:eastAsia="Arial"/>
          <w:sz w:val="24"/>
          <w:szCs w:val="24"/>
          <w:color w:val="20435C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structure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xactly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ersion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constant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57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5.6.3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Host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host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constant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places.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already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prepared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spaces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constant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Sphere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et,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cudaMalloc()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cudaMemcpy()</w:t>
      </w:r>
      <w:r>
        <w:rPr>
          <w:rFonts w:ascii="Arial" w:hAnsi="Arial" w:cs="Arial" w:eastAsia="Arial"/>
          <w:sz w:val="20"/>
          <w:szCs w:val="20"/>
          <w:spacing w:val="2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ymore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allocate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global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ymore.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Second,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initialized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Sphere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dataset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//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transfer</w:t>
      </w:r>
      <w:r>
        <w:rPr>
          <w:rFonts w:ascii="Arial" w:hAnsi="Arial" w:cs="Arial" w:eastAsia="Arial"/>
          <w:sz w:val="18"/>
          <w:szCs w:val="18"/>
          <w:color w:val="3F7F8E"/>
          <w:spacing w:val="-28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the</w:t>
      </w:r>
      <w:r>
        <w:rPr>
          <w:rFonts w:ascii="Arial" w:hAnsi="Arial" w:cs="Arial" w:eastAsia="Arial"/>
          <w:sz w:val="18"/>
          <w:szCs w:val="18"/>
          <w:color w:val="3F7F8E"/>
          <w:spacing w:val="-23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initialized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51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Sphere</w:t>
      </w:r>
      <w:r>
        <w:rPr>
          <w:rFonts w:ascii="Arial" w:hAnsi="Arial" w:cs="Arial" w:eastAsia="Arial"/>
          <w:sz w:val="18"/>
          <w:szCs w:val="18"/>
          <w:color w:val="3F7F8E"/>
          <w:spacing w:val="-29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dataset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2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4"/>
          <w:i/>
        </w:rPr>
        <w:t>constant</w:t>
      </w:r>
      <w:r>
        <w:rPr>
          <w:rFonts w:ascii="Arial" w:hAnsi="Arial" w:cs="Arial" w:eastAsia="Arial"/>
          <w:sz w:val="18"/>
          <w:szCs w:val="18"/>
          <w:color w:val="3F7F8E"/>
          <w:spacing w:val="60"/>
          <w:w w:val="124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</w:rPr>
        <w:t>memory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HANDLE_ERROR(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cudaMemcpyToSymbol(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s,</w:t>
      </w:r>
      <w:r>
        <w:rPr>
          <w:rFonts w:ascii="Arial" w:hAnsi="Arial" w:cs="Arial" w:eastAsia="Arial"/>
          <w:sz w:val="18"/>
          <w:szCs w:val="18"/>
          <w:spacing w:val="66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temp_s,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56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0"/>
          <w:b/>
          <w:bCs/>
        </w:rPr>
        <w:t>sizeof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(Sphere)</w:t>
      </w:r>
      <w:r>
        <w:rPr>
          <w:rFonts w:ascii="Arial" w:hAnsi="Arial" w:cs="Arial" w:eastAsia="Arial"/>
          <w:sz w:val="18"/>
          <w:szCs w:val="18"/>
          <w:color w:val="000000"/>
          <w:spacing w:val="-33"/>
          <w:w w:val="13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59"/>
          <w:w w:val="130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  <w:t>SPHERES)</w:t>
      </w:r>
      <w:r>
        <w:rPr>
          <w:rFonts w:ascii="Arial" w:hAnsi="Arial" w:cs="Arial" w:eastAsia="Arial"/>
          <w:sz w:val="18"/>
          <w:szCs w:val="18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  <w:position w:val="0"/>
        </w:rPr>
        <w:t>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5.6.4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color w:val="20435C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ormance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3"/>
          <w:w w:val="105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conducted</w:t>
      </w:r>
      <w:r>
        <w:rPr>
          <w:rFonts w:ascii="Arial" w:hAnsi="Arial" w:cs="Arial" w:eastAsia="Arial"/>
          <w:sz w:val="20"/>
          <w:szCs w:val="20"/>
          <w:spacing w:val="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tests</w:t>
      </w:r>
      <w:r>
        <w:rPr>
          <w:rFonts w:ascii="Arial" w:hAnsi="Arial" w:cs="Arial" w:eastAsia="Arial"/>
          <w:sz w:val="20"/>
          <w:szCs w:val="20"/>
          <w:spacing w:val="-11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bel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6.1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tabs>
          <w:tab w:pos="1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erage: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6.28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Due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bitmap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ement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720" w:footer="681" w:top="940" w:bottom="880" w:left="1320" w:right="13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2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232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8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56.320681pt;height:11.9626pt;mso-position-horizontal-relative:page;mso-position-vertical-relative:page;z-index:-228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86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8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18.327906pt;height:11.9626pt;mso-position-horizontal-relative:page;mso-position-vertical-relative:page;z-index:-228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Threads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8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8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18.327906pt;height:11.9626pt;mso-position-horizontal-relative:page;mso-position-vertical-relative:page;z-index:-228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Threads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80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7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227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7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14.896188pt;height:11.9626pt;mso-position-horizontal-relative:page;mso-position-vertical-relative:page;z-index:-227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1997pt;margin-top:741.360535pt;width:15.078412pt;height:11.9626pt;mso-position-horizontal-relative:page;mso-position-vertical-relative:page;z-index:-227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7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89.067748pt;height:11.9626pt;mso-position-horizontal-relative:page;mso-position-vertical-relative:page;z-index:-226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Reduction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6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6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89.067748pt;height:11.9626pt;mso-position-horizontal-relative:page;mso-position-vertical-relative:page;z-index:-226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Reduction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6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6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89.067748pt;height:11.9626pt;mso-position-horizontal-relative:page;mso-position-vertical-relative:page;z-index:-226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Reduction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6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6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89.067748pt;height:11.9626pt;mso-position-horizontal-relative:page;mso-position-vertical-relative:page;z-index:-226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Reduction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59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225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231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35.548659pt;height:11.9626pt;mso-position-horizontal-relative:page;mso-position-vertical-relative:page;z-index:-225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Global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5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4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35.548659pt;height:11.9626pt;mso-position-horizontal-relative:page;mso-position-vertical-relative:page;z-index:-224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Global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4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4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5.217442pt;height:11.9626pt;mso-position-horizontal-relative:page;mso-position-vertical-relative:page;z-index:-224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ypes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1997pt;margin-top:741.360535pt;width:15.078412pt;height:11.9626pt;mso-position-horizontal-relative:page;mso-position-vertical-relative:page;z-index:-224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5.217442pt;height:11.9626pt;mso-position-horizontal-relative:page;mso-position-vertical-relative:page;z-index:-22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ypes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1997pt;margin-top:741.360535pt;width:15.078412pt;height:11.9626pt;mso-position-horizontal-relative:page;mso-position-vertical-relative:page;z-index:-2241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38.318262pt;height:11.9626pt;mso-position-horizontal-relative:page;mso-position-vertical-relative:page;z-index:-223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Shared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38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38.318262pt;height:11.9626pt;mso-position-horizontal-relative:page;mso-position-vertical-relative:page;z-index:-223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Shared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3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3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38.318262pt;height:11.9626pt;mso-position-horizontal-relative:page;mso-position-vertical-relative:page;z-index:-223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Shared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32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3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223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2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7.687849pt;height:11.9626pt;mso-position-horizontal-relative:page;mso-position-vertical-relative:page;z-index:-222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Without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27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7.687849pt;height:11.9626pt;mso-position-horizontal-relative:page;mso-position-vertical-relative:page;z-index:-222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Without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2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1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80.006365pt;height:11.9626pt;mso-position-horizontal-relative:page;mso-position-vertical-relative:page;z-index:-231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What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computation?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231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7.687849pt;height:11.9626pt;mso-position-horizontal-relative:page;mso-position-vertical-relative:page;z-index:-221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Without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17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7.687849pt;height:11.9626pt;mso-position-horizontal-relative:page;mso-position-vertical-relative:page;z-index:-221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Without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4683pt;margin-top:741.360535pt;width:13.078412pt;height:11.9626pt;mso-position-horizontal-relative:page;mso-position-vertical-relative:page;z-index:-221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07.687849pt;height:11.9626pt;mso-position-horizontal-relative:page;mso-position-vertical-relative:page;z-index:-221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Without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11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9.048142pt;height:11.9626pt;mso-position-horizontal-relative:page;mso-position-vertical-relative:page;z-index:-220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220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92.196005pt;height:11.9626pt;mso-position-horizontal-relative:page;mso-position-vertical-relative:page;z-index:-220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5.6.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racing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Constant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Memo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4683pt;margin-top:741.360535pt;width:15.078412pt;height:11.9626pt;mso-position-horizontal-relative:page;mso-position-vertical-relative:page;z-index:-220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1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19.324166pt;height:11.9626pt;mso-position-horizontal-relative:page;mso-position-vertical-relative:page;z-index:-231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connect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ha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ware?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230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0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93.226736pt;height:11.9626pt;mso-position-horizontal-relative:page;mso-position-vertical-relative:page;z-index:-230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1.6.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langu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aila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le?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3928pt;margin-top:741.360535pt;width:9.539206pt;height:11.9626pt;mso-position-horizontal-relative:page;mso-position-vertical-relative:page;z-index:-230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30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230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9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70.357985pt;height:11.9626pt;mso-position-horizontal-relative:page;mso-position-vertical-relative:page;z-index:-229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Example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3928pt;margin-top:741.360535pt;width:9.539206pt;height:11.9626pt;mso-position-horizontal-relative:page;mso-position-vertical-relative:page;z-index:-2295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9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70.357985pt;height:11.9626pt;mso-position-horizontal-relative:page;mso-position-vertical-relative:page;z-index:-229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Example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229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229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56.320681pt;height:11.9626pt;mso-position-horizontal-relative:page;mso-position-vertical-relative:page;z-index:-229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228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2322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7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7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7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7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5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5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5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5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2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2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2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2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231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31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31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30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30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30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30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2299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1.765991pt;margin-top:34.979527pt;width:93.695775pt;height:11.9626pt;mso-position-horizontal-relative:page;mso-position-vertical-relative:page;z-index:-229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GPU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en.wikipedia.org/wiki/GPU" TargetMode="External"/><Relationship Id="rId12" Type="http://schemas.openxmlformats.org/officeDocument/2006/relationships/hyperlink" Target="http://en.wikipedia.org/wiki/GPGPU" TargetMode="External"/><Relationship Id="rId13" Type="http://schemas.openxmlformats.org/officeDocument/2006/relationships/hyperlink" Target="http://www.NVIDIA.com/object/nvision08_gpu_v_cpu.html" TargetMode="Externa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hyperlink" Target="http://developer.download.nvidia.com/compute/DevZone/docs/html/C/doc/CUDA_C_Programming_Guide.pdf" TargetMode="External"/><Relationship Id="rId18" Type="http://schemas.openxmlformats.org/officeDocument/2006/relationships/hyperlink" Target="http://en.wikipedia.org/wiki/Nvidia_Tesla__Personal_Supercomputer" TargetMode="External"/><Relationship Id="rId19" Type="http://schemas.openxmlformats.org/officeDocument/2006/relationships/hyperlink" Target="http://www.nvidia.com/object/tesla-supercomputing-solutions.html" TargetMode="External"/><Relationship Id="rId20" Type="http://schemas.openxmlformats.org/officeDocument/2006/relationships/hyperlink" Target="http://www.nvidia.com/object/tesla-supercomputing-solutions.html" TargetMode="External"/><Relationship Id="rId21" Type="http://schemas.openxmlformats.org/officeDocument/2006/relationships/hyperlink" Target="http://www.nvidia.com/object/tesla-supercomputing-solutions.html" TargetMode="External"/><Relationship Id="rId22" Type="http://schemas.openxmlformats.org/officeDocument/2006/relationships/hyperlink" Target="http://www.nvidia.com/object/geforce_family.html" TargetMode="External"/><Relationship Id="rId23" Type="http://schemas.openxmlformats.org/officeDocument/2006/relationships/hyperlink" Target="http://www.amd.com/us/products/desktop/graphics/pages/desktop-graphics.aspx" TargetMode="External"/><Relationship Id="rId24" Type="http://schemas.openxmlformats.org/officeDocument/2006/relationships/hyperlink" Target="http://www.nvidia.com/object/tesla-supercomputing-solutions.html" TargetMode="External"/><Relationship Id="rId25" Type="http://schemas.openxmlformats.org/officeDocument/2006/relationships/header" Target="header5.xml"/><Relationship Id="rId26" Type="http://schemas.openxmlformats.org/officeDocument/2006/relationships/image" Target="media/image2.png"/><Relationship Id="rId27" Type="http://schemas.openxmlformats.org/officeDocument/2006/relationships/hyperlink" Target="http://www.pgroup.com/lit/articles/insider/v2n1a5.htm" TargetMode="External"/><Relationship Id="rId28" Type="http://schemas.openxmlformats.org/officeDocument/2006/relationships/hyperlink" Target="http://www.pgroup.com/lit/articles/insider/v2n1a5.htm" TargetMode="External"/><Relationship Id="rId29" Type="http://schemas.openxmlformats.org/officeDocument/2006/relationships/hyperlink" Target="http://www.nvidia.com/object/tesla-supercomputing-solutions.html" TargetMode="External"/><Relationship Id="rId30" Type="http://schemas.openxmlformats.org/officeDocument/2006/relationships/header" Target="header6.xml"/><Relationship Id="rId31" Type="http://schemas.openxmlformats.org/officeDocument/2006/relationships/footer" Target="footer5.xml"/><Relationship Id="rId32" Type="http://schemas.openxmlformats.org/officeDocument/2006/relationships/footer" Target="footer6.xml"/><Relationship Id="rId33" Type="http://schemas.openxmlformats.org/officeDocument/2006/relationships/hyperlink" Target="http://www.amd.com/stream/" TargetMode="External"/><Relationship Id="rId34" Type="http://schemas.openxmlformats.org/officeDocument/2006/relationships/hyperlink" Target="http://www.amd.com/stream/" TargetMode="External"/><Relationship Id="rId35" Type="http://schemas.openxmlformats.org/officeDocument/2006/relationships/hyperlink" Target="http://en.wikipedia.org/wiki/OpenCL" TargetMode="External"/><Relationship Id="rId36" Type="http://schemas.openxmlformats.org/officeDocument/2006/relationships/header" Target="header7.xml"/><Relationship Id="rId37" Type="http://schemas.openxmlformats.org/officeDocument/2006/relationships/hyperlink" Target="http://developer.nvidia.com/content/cuda-example-introduction-general-purpose-gpu-programming-0" TargetMode="External"/><Relationship Id="rId38" Type="http://schemas.openxmlformats.org/officeDocument/2006/relationships/hyperlink" Target="http://developer.nvidia.com/content/cuda-example-introduction-general-purpose-gpu-programming-0" TargetMode="External"/><Relationship Id="rId39" Type="http://schemas.openxmlformats.org/officeDocument/2006/relationships/hyperlink" Target="http://www.nvidia.com/" TargetMode="External"/><Relationship Id="rId40" Type="http://schemas.openxmlformats.org/officeDocument/2006/relationships/header" Target="header8.xml"/><Relationship Id="rId41" Type="http://schemas.openxmlformats.org/officeDocument/2006/relationships/header" Target="header9.xml"/><Relationship Id="rId42" Type="http://schemas.openxmlformats.org/officeDocument/2006/relationships/footer" Target="footer7.xml"/><Relationship Id="rId43" Type="http://schemas.openxmlformats.org/officeDocument/2006/relationships/footer" Target="footer8.xml"/><Relationship Id="rId44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45" Type="http://schemas.openxmlformats.org/officeDocument/2006/relationships/hyperlink" Target="http://developer.download.nvidia.com/compute/cuda/4_2/rel/toolkit/docs/online/group__CUDART__EVENT_ga324d5ce3fbf46899b15e5e42ff9cfa5.html#ga324d5ce3fbf46899b15e5e42ff9cfa5" TargetMode="External"/><Relationship Id="rId46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47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48" Type="http://schemas.openxmlformats.org/officeDocument/2006/relationships/hyperlink" Target="http://developer.download.nvidia.com/compute/cuda/4_2/rel/toolkit/docs/online/group__CUDART__MEMORY_gc63ffd93e344b939d6399199d8b12fef.html#gc63ffd93e344b939d6399199d8b12fef" TargetMode="External"/><Relationship Id="rId49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50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51" Type="http://schemas.openxmlformats.org/officeDocument/2006/relationships/hyperlink" Target="http://developer.download.nvidia.com/compute/cuda/4_2/rel/toolkit/docs/online/group__CUDART__TYPES_g18fa99055ee694244a270e4d5101e95b.html#gg18fa99055ee694244a270e4d5101e95b1a03d03a676ea8ec51b9b1e193617568" TargetMode="External"/><Relationship Id="rId52" Type="http://schemas.openxmlformats.org/officeDocument/2006/relationships/hyperlink" Target="http://developer.download.nvidia.com/compute/cuda/4_2/rel/toolkit/docs/online/group__CUDART__TYPES_g18fa99055ee694244a270e4d5101e95b.html#gg18fa99055ee694244a270e4d5101e95b1a03d03a676ea8ec51b9b1e193617568" TargetMode="External"/><Relationship Id="rId53" Type="http://schemas.openxmlformats.org/officeDocument/2006/relationships/hyperlink" Target="http://developer.download.nvidia.com/compute/cuda/4_2/rel/toolkit/docs/online/group__CUDART__MEMORY_g48efa06b81cc031b2aa6fdc2e9930741.html#g48efa06b81cc031b2aa6fdc2e9930741" TargetMode="External"/><Relationship Id="rId54" Type="http://schemas.openxmlformats.org/officeDocument/2006/relationships/hyperlink" Target="http://developer.download.nvidia.com/compute/cuda/4_2/rel/toolkit/docs/online/group__CUDART__EVENT_ga324d5ce3fbf46899b15e5e42ff9cfa5.html#ga324d5ce3fbf46899b15e5e42ff9cfa5" TargetMode="External"/><Relationship Id="rId55" Type="http://schemas.openxmlformats.org/officeDocument/2006/relationships/hyperlink" Target="http://developer.download.nvidia.com/compute/cuda/4_2/rel/toolkit/docs/online/group__CUDART__EVENT_g14c387cc57ce2e328f6669854e6020a5.html#g14c387cc57ce2e328f6669854e6020a5" TargetMode="External"/><Relationship Id="rId56" Type="http://schemas.openxmlformats.org/officeDocument/2006/relationships/footer" Target="footer9.xml"/><Relationship Id="rId57" Type="http://schemas.openxmlformats.org/officeDocument/2006/relationships/footer" Target="footer10.xml"/><Relationship Id="rId58" Type="http://schemas.openxmlformats.org/officeDocument/2006/relationships/hyperlink" Target="http://developer.download.nvidia.com/compute/cuda/4_2/rel/toolkit/docs/online/group__CUDART__EVENT_ga324d5ce3fbf46899b15e5e42ff9cfa5.html#ga324d5ce3fbf46899b15e5e42ff9cfa5" TargetMode="External"/><Relationship Id="rId59" Type="http://schemas.openxmlformats.org/officeDocument/2006/relationships/hyperlink" Target="http://developer.download.nvidia.com/compute/cuda/4_2/rel/toolkit/docs/online/group__CUDART__EVENT_g08241bcf5c5cb686b1882a8492f1e2d9.html#g08241bcf5c5cb686b1882a8492f1e2d9" TargetMode="External"/><Relationship Id="rId60" Type="http://schemas.openxmlformats.org/officeDocument/2006/relationships/hyperlink" Target="http://developer.download.nvidia.com/compute/cuda/4_2/rel/toolkit/docs/online/group__CUDART__EVENT_g08241bcf5c5cb686b1882a8492f1e2d9.html#g08241bcf5c5cb686b1882a8492f1e2d9" TargetMode="External"/><Relationship Id="rId61" Type="http://schemas.openxmlformats.org/officeDocument/2006/relationships/hyperlink" Target="http://developer.download.nvidia.com/compute/cuda/4_2/rel/toolkit/docs/online/group__CUDART__MEMORY_gc63ffd93e344b939d6399199d8b12fef.html#gc63ffd93e344b939d6399199d8b12fef" TargetMode="External"/><Relationship Id="rId62" Type="http://schemas.openxmlformats.org/officeDocument/2006/relationships/hyperlink" Target="http://developer.download.nvidia.com/compute/cuda/4_2/rel/toolkit/docs/online/group__CUDART__MEMORY_gb17fef862d4d1fefb9dba35bd62a187e.html#gb17fef862d4d1fefb9dba35bd62a187e" TargetMode="External"/><Relationship Id="rId63" Type="http://schemas.openxmlformats.org/officeDocument/2006/relationships/footer" Target="footer11.xml"/><Relationship Id="rId64" Type="http://schemas.openxmlformats.org/officeDocument/2006/relationships/footer" Target="footer12.xml"/><Relationship Id="rId65" Type="http://schemas.openxmlformats.org/officeDocument/2006/relationships/header" Target="header10.xml"/><Relationship Id="rId66" Type="http://schemas.openxmlformats.org/officeDocument/2006/relationships/footer" Target="footer13.xml"/><Relationship Id="rId67" Type="http://schemas.openxmlformats.org/officeDocument/2006/relationships/footer" Target="footer14.xml"/><Relationship Id="rId68" Type="http://schemas.openxmlformats.org/officeDocument/2006/relationships/hyperlink" Target="http://developer.nvidia.com/content/cuda-example-introduction-general-purpose-gpu-programming-0" TargetMode="External"/><Relationship Id="rId69" Type="http://schemas.openxmlformats.org/officeDocument/2006/relationships/hyperlink" Target="http://developer.nvidia.com/content/cuda-example-introduction-general-purpose-gpu-programming-0" TargetMode="External"/><Relationship Id="rId70" Type="http://schemas.openxmlformats.org/officeDocument/2006/relationships/hyperlink" Target="http://www.nvidia.com/" TargetMode="External"/><Relationship Id="rId71" Type="http://schemas.openxmlformats.org/officeDocument/2006/relationships/header" Target="header11.xml"/><Relationship Id="rId72" Type="http://schemas.openxmlformats.org/officeDocument/2006/relationships/header" Target="header12.xml"/><Relationship Id="rId73" Type="http://schemas.openxmlformats.org/officeDocument/2006/relationships/footer" Target="footer15.xml"/><Relationship Id="rId74" Type="http://schemas.openxmlformats.org/officeDocument/2006/relationships/footer" Target="footer16.xml"/><Relationship Id="rId75" Type="http://schemas.openxmlformats.org/officeDocument/2006/relationships/footer" Target="footer17.xml"/><Relationship Id="rId76" Type="http://schemas.openxmlformats.org/officeDocument/2006/relationships/footer" Target="footer18.xml"/><Relationship Id="rId77" Type="http://schemas.openxmlformats.org/officeDocument/2006/relationships/header" Target="header13.xml"/><Relationship Id="rId78" Type="http://schemas.openxmlformats.org/officeDocument/2006/relationships/footer" Target="footer19.xml"/><Relationship Id="rId79" Type="http://schemas.openxmlformats.org/officeDocument/2006/relationships/footer" Target="footer20.xml"/><Relationship Id="rId80" Type="http://schemas.openxmlformats.org/officeDocument/2006/relationships/hyperlink" Target="http://www.elsevierdirect.com/morgan_kaufmann/kirk/" TargetMode="External"/><Relationship Id="rId81" Type="http://schemas.openxmlformats.org/officeDocument/2006/relationships/hyperlink" Target="http://www.elsevierdirect.com/morgan_kaufmann/kirk/" TargetMode="External"/><Relationship Id="rId82" Type="http://schemas.openxmlformats.org/officeDocument/2006/relationships/hyperlink" Target="http://www.nvidia.com/" TargetMode="External"/><Relationship Id="rId83" Type="http://schemas.openxmlformats.org/officeDocument/2006/relationships/header" Target="header14.xml"/><Relationship Id="rId84" Type="http://schemas.openxmlformats.org/officeDocument/2006/relationships/header" Target="header15.xml"/><Relationship Id="rId85" Type="http://schemas.openxmlformats.org/officeDocument/2006/relationships/footer" Target="footer21.xml"/><Relationship Id="rId86" Type="http://schemas.openxmlformats.org/officeDocument/2006/relationships/footer" Target="footer22.xml"/><Relationship Id="rId87" Type="http://schemas.openxmlformats.org/officeDocument/2006/relationships/footer" Target="footer23.xml"/><Relationship Id="rId88" Type="http://schemas.openxmlformats.org/officeDocument/2006/relationships/footer" Target="footer24.xml"/><Relationship Id="rId89" Type="http://schemas.openxmlformats.org/officeDocument/2006/relationships/hyperlink" Target="http://en.wikipedia.org/wiki/FLOPS" TargetMode="External"/><Relationship Id="rId90" Type="http://schemas.openxmlformats.org/officeDocument/2006/relationships/hyperlink" Target="http://www.nvidia.com/docs/IO/43395/NV-DS-Tesla-C2075.pdf" TargetMode="External"/><Relationship Id="rId91" Type="http://schemas.openxmlformats.org/officeDocument/2006/relationships/image" Target="media/image3.jpg"/><Relationship Id="rId92" Type="http://schemas.openxmlformats.org/officeDocument/2006/relationships/hyperlink" Target="http://www.elsevierdirect.com/v2/companion.jsp?ISBN=9780123814722" TargetMode="External"/><Relationship Id="rId93" Type="http://schemas.openxmlformats.org/officeDocument/2006/relationships/hyperlink" Target="http://www.elsevierdirect.com/morgan_kaufmann/kirk/" TargetMode="External"/><Relationship Id="rId94" Type="http://schemas.openxmlformats.org/officeDocument/2006/relationships/footer" Target="footer25.xml"/><Relationship Id="rId95" Type="http://schemas.openxmlformats.org/officeDocument/2006/relationships/footer" Target="footer26.xml"/><Relationship Id="rId96" Type="http://schemas.openxmlformats.org/officeDocument/2006/relationships/image" Target="media/image4.png"/><Relationship Id="rId97" Type="http://schemas.openxmlformats.org/officeDocument/2006/relationships/hyperlink" Target="http://www.elsevierdirect.com/v2/companion.jsp?ISBN=9780123814722" TargetMode="External"/><Relationship Id="rId98" Type="http://schemas.openxmlformats.org/officeDocument/2006/relationships/hyperlink" Target="http://www.elsevierdirect.com/morgan_kaufmann/kirk/" TargetMode="External"/><Relationship Id="rId99" Type="http://schemas.openxmlformats.org/officeDocument/2006/relationships/image" Target="media/image5.png"/><Relationship Id="rId100" Type="http://schemas.openxmlformats.org/officeDocument/2006/relationships/hyperlink" Target="http://www.elsevierdirect.com/v2/companion.jsp?ISBN=9780123814722" TargetMode="External"/><Relationship Id="rId101" Type="http://schemas.openxmlformats.org/officeDocument/2006/relationships/hyperlink" Target="http://www.elsevierdirect.com/morgan_kaufmann/kirk/" TargetMode="External"/><Relationship Id="rId102" Type="http://schemas.openxmlformats.org/officeDocument/2006/relationships/header" Target="header16.xml"/><Relationship Id="rId103" Type="http://schemas.openxmlformats.org/officeDocument/2006/relationships/footer" Target="footer27.xml"/><Relationship Id="rId104" Type="http://schemas.openxmlformats.org/officeDocument/2006/relationships/footer" Target="footer28.xml"/><Relationship Id="rId105" Type="http://schemas.openxmlformats.org/officeDocument/2006/relationships/hyperlink" Target="http://developer.nvidia.com/content/cuda-example-introduction-general-purpose-gpu-programming-0" TargetMode="External"/><Relationship Id="rId106" Type="http://schemas.openxmlformats.org/officeDocument/2006/relationships/hyperlink" Target="http://developer.nvidia.com/content/cuda-example-introduction-general-purpose-gpu-programming-0" TargetMode="External"/><Relationship Id="rId107" Type="http://schemas.openxmlformats.org/officeDocument/2006/relationships/hyperlink" Target="http://www.nvidia.com/" TargetMode="External"/><Relationship Id="rId108" Type="http://schemas.openxmlformats.org/officeDocument/2006/relationships/header" Target="header17.xml"/><Relationship Id="rId109" Type="http://schemas.openxmlformats.org/officeDocument/2006/relationships/header" Target="header18.xml"/><Relationship Id="rId110" Type="http://schemas.openxmlformats.org/officeDocument/2006/relationships/footer" Target="footer29.xml"/><Relationship Id="rId111" Type="http://schemas.openxmlformats.org/officeDocument/2006/relationships/footer" Target="footer30.xml"/><Relationship Id="rId112" Type="http://schemas.openxmlformats.org/officeDocument/2006/relationships/footer" Target="footer31.xml"/><Relationship Id="rId113" Type="http://schemas.openxmlformats.org/officeDocument/2006/relationships/footer" Target="footer32.xml"/><Relationship Id="rId114" Type="http://schemas.openxmlformats.org/officeDocument/2006/relationships/image" Target="media/image6.jpg"/><Relationship Id="rId115" Type="http://schemas.openxmlformats.org/officeDocument/2006/relationships/footer" Target="footer33.xml"/><Relationship Id="rId116" Type="http://schemas.openxmlformats.org/officeDocument/2006/relationships/footer" Target="foot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2012-07-27T10:17:21Z</dcterms:created>
  <dcterms:modified xsi:type="dcterms:W3CDTF">2012-07-27T10:17:21Z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2012-07-24T00:00:00Z</vt:filetime>
  </property>
  <property fmtid="{D5CDD505-2E9C-101B-9397-08002B2CF9AE}" pid="3" name="LastSaved">
    <vt:filetime>2012-07-27T00:00:00Z</vt:filetime>
  </property>
</Properties>
</file>